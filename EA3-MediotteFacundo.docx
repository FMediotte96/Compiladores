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7CC95FAA" w14:textId="77777777" w:rsidR="00172D10" w:rsidRDefault="001C62C8">
          <w:r>
            <w:rPr>
              <w:noProof/>
              <w:lang w:bidi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7071EA8" wp14:editId="372FC682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upo 27" descr="Forma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áfico 13" descr="hexágono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áfico 14" descr="hexágono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áfico 15" descr="hexágono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áfico 16" descr="hexágono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08E74D2" id="Grupo 27" o:spid="_x0000_s1026" alt="Forma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áfico 13" o:spid="_x0000_s1027" type="#_x0000_t75" alt="hexágono 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">
                      <v:imagedata r:id="rId15" o:title="hexágono 1"/>
                    </v:shape>
                    <v:shape id="Gráfico 14" o:spid="_x0000_s1028" type="#_x0000_t75" alt="hexágono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">
                      <v:imagedata r:id="rId16" o:title="hexágono 2"/>
                    </v:shape>
                    <v:shape id="Gráfico 15" o:spid="_x0000_s1029" type="#_x0000_t75" alt="hexágono 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">
                      <v:imagedata r:id="rId17" o:title="hexágono 4"/>
                    </v:shape>
                    <v:shape id="Gráfico 16" o:spid="_x0000_s1030" type="#_x0000_t75" alt="hexágono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">
                      <v:imagedata r:id="rId18" o:title="hexágono 3"/>
                    </v:shape>
                  </v:group>
                </w:pict>
              </mc:Fallback>
            </mc:AlternateContent>
          </w:r>
        </w:p>
        <w:tbl>
          <w:tblPr>
            <w:tblStyle w:val="Tablanormal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338E64A1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467F77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es-ES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3EDF3AE6" wp14:editId="14E362F2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ángulo 18" title="Línea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0AC0D735" id="Rectángulo 18" o:spid="_x0000_s1026" alt="Título: Línea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es-ES"/>
                  </w:rPr>
                  <mc:AlternateContent>
                    <mc:Choice Requires="wps">
                      <w:drawing>
                        <wp:inline distT="0" distB="0" distL="0" distR="0" wp14:anchorId="7257AC23" wp14:editId="2873ACD5">
                          <wp:extent cx="6697389" cy="771855"/>
                          <wp:effectExtent l="0" t="0" r="0" b="9525"/>
                          <wp:docPr id="24" name="Cuadro de texto 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2D22833" w14:textId="61694F12" w:rsidR="00B32C56" w:rsidRPr="008A25CD" w:rsidRDefault="002F3370" w:rsidP="002A2E02">
                                      <w:pPr>
                                        <w:pStyle w:val="Estilo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es-ES"/>
                                        </w:rPr>
                                        <w:t>E</w:t>
                                      </w:r>
                                      <w:r w:rsidR="00EC2BD8"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es-ES"/>
                                        </w:rPr>
                                        <w:t xml:space="preserve">valuación de </w:t>
                                      </w: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es-ES"/>
                                        </w:rPr>
                                        <w:t>A</w:t>
                                      </w:r>
                                      <w:r w:rsidR="00EC2BD8"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es-ES"/>
                                        </w:rPr>
                                        <w:t>prendizaje</w:t>
                                      </w:r>
                                      <w:r w:rsidR="00B32C56"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es-ES"/>
                                        </w:rPr>
                                        <w:t xml:space="preserve"> </w:t>
                                      </w:r>
                                      <w:r w:rsidR="00DE54E4"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es-E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7257AC23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" filled="f" stroked="f">
                          <v:textbox>
                            <w:txbxContent>
                              <w:p w14:paraId="22D22833" w14:textId="61694F12" w:rsidR="00B32C56" w:rsidRPr="008A25CD" w:rsidRDefault="002F3370" w:rsidP="002A2E02">
                                <w:pPr>
                                  <w:pStyle w:val="Estilo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es-ES"/>
                                  </w:rPr>
                                  <w:t>E</w:t>
                                </w:r>
                                <w:r w:rsidR="00EC2BD8">
                                  <w:rPr>
                                    <w:b/>
                                    <w:sz w:val="60"/>
                                    <w:szCs w:val="60"/>
                                    <w:lang w:bidi="es-ES"/>
                                  </w:rPr>
                                  <w:t xml:space="preserve">valuación de </w:t>
                                </w: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es-ES"/>
                                  </w:rPr>
                                  <w:t>A</w:t>
                                </w:r>
                                <w:r w:rsidR="00EC2BD8">
                                  <w:rPr>
                                    <w:b/>
                                    <w:sz w:val="60"/>
                                    <w:szCs w:val="60"/>
                                    <w:lang w:bidi="es-ES"/>
                                  </w:rPr>
                                  <w:t>prendizaje</w:t>
                                </w:r>
                                <w:r w:rsidR="00B32C56">
                                  <w:rPr>
                                    <w:b/>
                                    <w:sz w:val="60"/>
                                    <w:szCs w:val="60"/>
                                    <w:lang w:bidi="es-ES"/>
                                  </w:rPr>
                                  <w:t xml:space="preserve"> </w:t>
                                </w:r>
                                <w:r w:rsidR="00DE54E4">
                                  <w:rPr>
                                    <w:b/>
                                    <w:sz w:val="60"/>
                                    <w:szCs w:val="60"/>
                                    <w:lang w:bidi="es-ES"/>
                                  </w:rPr>
                                  <w:t>3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2C7C0414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78B755BE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es-ES"/>
                  </w:rPr>
                  <mc:AlternateContent>
                    <mc:Choice Requires="wps">
                      <w:drawing>
                        <wp:inline distT="0" distB="0" distL="0" distR="0" wp14:anchorId="78BA336E" wp14:editId="0A1EF0C0">
                          <wp:extent cx="4839234" cy="1028700"/>
                          <wp:effectExtent l="0" t="0" r="0" b="0"/>
                          <wp:docPr id="25" name="Cuadro de texto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4839234" cy="1028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B9D6B6C" w14:textId="512CE75A" w:rsidR="00B32C56" w:rsidRDefault="00EC2BD8" w:rsidP="005700C9">
                                      <w:pPr>
                                        <w:pStyle w:val="Subttulo"/>
                                        <w:jc w:val="center"/>
                                        <w:rPr>
                                          <w:lang w:bidi="es-ES"/>
                                        </w:rPr>
                                      </w:pPr>
                                      <w:r>
                                        <w:rPr>
                                          <w:lang w:bidi="es-ES"/>
                                        </w:rPr>
                                        <w:t xml:space="preserve">Unidades Temáticas </w:t>
                                      </w:r>
                                      <w:r w:rsidR="00DE54E4">
                                        <w:rPr>
                                          <w:lang w:bidi="es-ES"/>
                                        </w:rPr>
                                        <w:t>11</w:t>
                                      </w:r>
                                      <w:r>
                                        <w:rPr>
                                          <w:lang w:bidi="es-ES"/>
                                        </w:rPr>
                                        <w:t xml:space="preserve"> </w:t>
                                      </w:r>
                                      <w:r w:rsidR="00DE54E4">
                                        <w:rPr>
                                          <w:lang w:bidi="es-ES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lang w:bidi="es-ES"/>
                                        </w:rPr>
                                        <w:t xml:space="preserve"> 1</w:t>
                                      </w:r>
                                      <w:r w:rsidR="00DE54E4">
                                        <w:rPr>
                                          <w:lang w:bidi="es-ES"/>
                                        </w:rPr>
                                        <w:t>3</w:t>
                                      </w:r>
                                    </w:p>
                                    <w:p w14:paraId="3BFD1822" w14:textId="77777777" w:rsidR="00B32C56" w:rsidRDefault="00B32C56" w:rsidP="009F75BD">
                                      <w:pPr>
                                        <w:jc w:val="center"/>
                                        <w:rPr>
                                          <w:lang w:bidi="es-ES"/>
                                        </w:rPr>
                                      </w:pPr>
                                      <w:r>
                                        <w:rPr>
                                          <w:lang w:bidi="es-ES"/>
                                        </w:rPr>
                                        <w:t>Alumno: Facundo Mediotte</w:t>
                                      </w:r>
                                    </w:p>
                                    <w:p w14:paraId="779394D5" w14:textId="77777777" w:rsidR="00B32C56" w:rsidRPr="009F75BD" w:rsidRDefault="00B32C56" w:rsidP="009F75BD">
                                      <w:pPr>
                                        <w:jc w:val="center"/>
                                        <w:rPr>
                                          <w:lang w:bidi="es-ES"/>
                                        </w:rPr>
                                      </w:pPr>
                                      <w:r>
                                        <w:rPr>
                                          <w:lang w:bidi="es-ES"/>
                                        </w:rPr>
                                        <w:t>DNI: 39436162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78BA336E" id="Cuadro de texto 25" o:spid="_x0000_s1027" type="#_x0000_t202" style="width:381.0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" filled="f" stroked="f">
                          <v:textbox>
                            <w:txbxContent>
                              <w:p w14:paraId="3B9D6B6C" w14:textId="512CE75A" w:rsidR="00B32C56" w:rsidRDefault="00EC2BD8" w:rsidP="005700C9">
                                <w:pPr>
                                  <w:pStyle w:val="Subttulo"/>
                                  <w:jc w:val="center"/>
                                  <w:rPr>
                                    <w:lang w:bidi="es-ES"/>
                                  </w:rPr>
                                </w:pPr>
                                <w:r>
                                  <w:rPr>
                                    <w:lang w:bidi="es-ES"/>
                                  </w:rPr>
                                  <w:t xml:space="preserve">Unidades Temáticas </w:t>
                                </w:r>
                                <w:r w:rsidR="00DE54E4">
                                  <w:rPr>
                                    <w:lang w:bidi="es-ES"/>
                                  </w:rPr>
                                  <w:t>11</w:t>
                                </w:r>
                                <w:r>
                                  <w:rPr>
                                    <w:lang w:bidi="es-ES"/>
                                  </w:rPr>
                                  <w:t xml:space="preserve"> </w:t>
                                </w:r>
                                <w:r w:rsidR="00DE54E4">
                                  <w:rPr>
                                    <w:lang w:bidi="es-ES"/>
                                  </w:rPr>
                                  <w:t>a</w:t>
                                </w:r>
                                <w:r>
                                  <w:rPr>
                                    <w:lang w:bidi="es-ES"/>
                                  </w:rPr>
                                  <w:t xml:space="preserve"> 1</w:t>
                                </w:r>
                                <w:r w:rsidR="00DE54E4">
                                  <w:rPr>
                                    <w:lang w:bidi="es-ES"/>
                                  </w:rPr>
                                  <w:t>3</w:t>
                                </w:r>
                              </w:p>
                              <w:p w14:paraId="3BFD1822" w14:textId="77777777" w:rsidR="00B32C56" w:rsidRDefault="00B32C56" w:rsidP="009F75BD">
                                <w:pPr>
                                  <w:jc w:val="center"/>
                                  <w:rPr>
                                    <w:lang w:bidi="es-ES"/>
                                  </w:rPr>
                                </w:pPr>
                                <w:r>
                                  <w:rPr>
                                    <w:lang w:bidi="es-ES"/>
                                  </w:rPr>
                                  <w:t>Alumno: Facundo Mediotte</w:t>
                                </w:r>
                              </w:p>
                              <w:p w14:paraId="779394D5" w14:textId="77777777" w:rsidR="00B32C56" w:rsidRPr="009F75BD" w:rsidRDefault="00B32C56" w:rsidP="009F75BD">
                                <w:pPr>
                                  <w:jc w:val="center"/>
                                  <w:rPr>
                                    <w:lang w:bidi="es-ES"/>
                                  </w:rPr>
                                </w:pPr>
                                <w:r>
                                  <w:rPr>
                                    <w:lang w:bidi="es-ES"/>
                                  </w:rPr>
                                  <w:t>DNI: 39436162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C615163" w14:textId="77777777" w:rsidR="005D120C" w:rsidRPr="005D120C" w:rsidRDefault="009F75BD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es-ES"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2063FE1D" wp14:editId="37185C21">
                          <wp:simplePos x="0" y="0"/>
                          <wp:positionH relativeFrom="column">
                            <wp:posOffset>733425</wp:posOffset>
                          </wp:positionH>
                          <wp:positionV relativeFrom="page">
                            <wp:posOffset>3352800</wp:posOffset>
                          </wp:positionV>
                          <wp:extent cx="6188710" cy="1304925"/>
                          <wp:effectExtent l="0" t="0" r="0" b="9525"/>
                          <wp:wrapTopAndBottom/>
                          <wp:docPr id="26" name="Cuadro de texto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188710" cy="1304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8967795" w14:textId="735CEEB3" w:rsidR="00B32C56" w:rsidRPr="009F75BD" w:rsidRDefault="00B32C56" w:rsidP="009F75B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063FE1D" id="Cuadro de texto 26" o:spid="_x0000_s1028" type="#_x0000_t202" style="position:absolute;left:0;text-align:left;margin-left:57.75pt;margin-top:264pt;width:487.3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" filled="f" stroked="f">
                          <v:textbox>
                            <w:txbxContent>
                              <w:p w14:paraId="68967795" w14:textId="735CEEB3" w:rsidR="00B32C56" w:rsidRPr="009F75BD" w:rsidRDefault="00B32C56" w:rsidP="009F75BD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  <w10:wrap type="topAndBottom" anchory="page"/>
                        </v:shape>
                      </w:pict>
                    </mc:Fallback>
                  </mc:AlternateContent>
                </w:r>
              </w:p>
            </w:tc>
          </w:tr>
        </w:tbl>
        <w:p w14:paraId="2CB5473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es-ES"/>
              <w14:ligatures w14:val="standardContextual"/>
              <w14:cntxtAlts/>
            </w:rPr>
            <w:br w:type="page"/>
          </w:r>
        </w:p>
      </w:sdtContent>
    </w:sdt>
    <w:p w14:paraId="78F5247C" w14:textId="18A6BF16" w:rsidR="00DE54E4" w:rsidRDefault="00DE54E4" w:rsidP="00DE5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DE54E4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lastRenderedPageBreak/>
        <w:t xml:space="preserve">Ejercicio II </w:t>
      </w:r>
    </w:p>
    <w:p w14:paraId="4FFD5EDF" w14:textId="77777777" w:rsidR="00DE54E4" w:rsidRPr="00DE54E4" w:rsidRDefault="00DE54E4" w:rsidP="00DE5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</w:p>
    <w:p w14:paraId="6F859F35" w14:textId="462D6D79" w:rsidR="00DE54E4" w:rsidRDefault="00DE54E4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DE54E4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Se sabe que la fórmula de acceso que el compilador agrega al código ejecutable para acceder a un array de dos dimensiones ordenado por filas es la siguiente: </w:t>
      </w:r>
    </w:p>
    <w:p w14:paraId="57CD9A57" w14:textId="77777777" w:rsidR="00DE54E4" w:rsidRPr="00DE54E4" w:rsidRDefault="00DE54E4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</w:p>
    <w:p w14:paraId="74399F53" w14:textId="7C319CAE" w:rsidR="00DE54E4" w:rsidRDefault="00DE54E4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s-AR"/>
        </w:rPr>
      </w:pPr>
      <w:r w:rsidRPr="00DE54E4">
        <w:rPr>
          <w:rFonts w:ascii="Times New Roman" w:hAnsi="Times New Roman" w:cs="Times New Roman"/>
          <w:i/>
          <w:iCs/>
          <w:color w:val="000000"/>
          <w:sz w:val="24"/>
          <w:szCs w:val="24"/>
          <w:lang w:val="es-AR"/>
        </w:rPr>
        <w:t>z(</w:t>
      </w:r>
      <w:proofErr w:type="spellStart"/>
      <w:proofErr w:type="gramStart"/>
      <w:r w:rsidRPr="00DE54E4">
        <w:rPr>
          <w:rFonts w:ascii="Times New Roman" w:hAnsi="Times New Roman" w:cs="Times New Roman"/>
          <w:i/>
          <w:iCs/>
          <w:color w:val="000000"/>
          <w:sz w:val="24"/>
          <w:szCs w:val="24"/>
          <w:lang w:val="es-AR"/>
        </w:rPr>
        <w:t>i,j</w:t>
      </w:r>
      <w:proofErr w:type="spellEnd"/>
      <w:proofErr w:type="gramEnd"/>
      <w:r w:rsidRPr="00DE54E4">
        <w:rPr>
          <w:rFonts w:ascii="Times New Roman" w:hAnsi="Times New Roman" w:cs="Times New Roman"/>
          <w:i/>
          <w:iCs/>
          <w:color w:val="000000"/>
          <w:sz w:val="24"/>
          <w:szCs w:val="24"/>
          <w:lang w:val="es-AR"/>
        </w:rPr>
        <w:t>):=</w:t>
      </w:r>
      <w:proofErr w:type="spellStart"/>
      <w:r w:rsidRPr="00DE54E4">
        <w:rPr>
          <w:rFonts w:ascii="Times New Roman" w:hAnsi="Times New Roman" w:cs="Times New Roman"/>
          <w:i/>
          <w:iCs/>
          <w:color w:val="000000"/>
          <w:sz w:val="24"/>
          <w:szCs w:val="24"/>
          <w:lang w:val="es-AR"/>
        </w:rPr>
        <w:t>dir</w:t>
      </w:r>
      <w:proofErr w:type="spellEnd"/>
      <w:r w:rsidRPr="00DE54E4">
        <w:rPr>
          <w:rFonts w:ascii="Times New Roman" w:hAnsi="Times New Roman" w:cs="Times New Roman"/>
          <w:i/>
          <w:iCs/>
          <w:color w:val="000000"/>
          <w:sz w:val="24"/>
          <w:szCs w:val="24"/>
          <w:lang w:val="es-AR"/>
        </w:rPr>
        <w:t>[v(</w:t>
      </w:r>
      <w:proofErr w:type="spellStart"/>
      <w:r w:rsidRPr="00DE54E4">
        <w:rPr>
          <w:rFonts w:ascii="Times New Roman" w:hAnsi="Times New Roman" w:cs="Times New Roman"/>
          <w:i/>
          <w:iCs/>
          <w:color w:val="000000"/>
          <w:sz w:val="24"/>
          <w:szCs w:val="24"/>
          <w:lang w:val="es-AR"/>
        </w:rPr>
        <w:t>Fi,Ci</w:t>
      </w:r>
      <w:proofErr w:type="spellEnd"/>
      <w:r w:rsidRPr="00DE54E4">
        <w:rPr>
          <w:rFonts w:ascii="Times New Roman" w:hAnsi="Times New Roman" w:cs="Times New Roman"/>
          <w:i/>
          <w:iCs/>
          <w:color w:val="000000"/>
          <w:sz w:val="24"/>
          <w:szCs w:val="24"/>
          <w:lang w:val="es-AR"/>
        </w:rPr>
        <w:t xml:space="preserve">)] + [( ( i - Fi) * (Cn - Ci + 1) ) + (j - Ci ) ]*tamaño del componente (tipo) </w:t>
      </w:r>
    </w:p>
    <w:p w14:paraId="1654AF62" w14:textId="77777777" w:rsidR="00DE54E4" w:rsidRPr="00DE54E4" w:rsidRDefault="00DE54E4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</w:p>
    <w:p w14:paraId="61A222B8" w14:textId="49D8F2EE" w:rsidR="00DE54E4" w:rsidRDefault="00DE54E4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DE54E4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Suponga que el compilador solo soporta limites fijos para sus vectores. Es decir, el límite inferior y superior de las filas (Fi y </w:t>
      </w:r>
      <w:proofErr w:type="spellStart"/>
      <w:r w:rsidRPr="00DE54E4">
        <w:rPr>
          <w:rFonts w:ascii="Times New Roman" w:hAnsi="Times New Roman" w:cs="Times New Roman"/>
          <w:color w:val="000000"/>
          <w:sz w:val="24"/>
          <w:szCs w:val="24"/>
          <w:lang w:val="es-AR"/>
        </w:rPr>
        <w:t>Fn</w:t>
      </w:r>
      <w:proofErr w:type="spellEnd"/>
      <w:r w:rsidRPr="00DE54E4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) y de las columnas (Ci y Cn) son conocidos en tiempo de compilación. </w:t>
      </w:r>
    </w:p>
    <w:p w14:paraId="22EC745F" w14:textId="77777777" w:rsidR="00DE54E4" w:rsidRPr="00DE54E4" w:rsidRDefault="00DE54E4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</w:p>
    <w:p w14:paraId="241AD885" w14:textId="6439272B" w:rsidR="00DE54E4" w:rsidRDefault="00DE54E4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DE54E4">
        <w:rPr>
          <w:rFonts w:ascii="Times New Roman" w:hAnsi="Times New Roman" w:cs="Times New Roman"/>
          <w:color w:val="000000"/>
          <w:sz w:val="24"/>
          <w:szCs w:val="24"/>
          <w:lang w:val="es-AR"/>
        </w:rPr>
        <w:t>Por ejemplo: para acceder al componente z(</w:t>
      </w:r>
      <w:proofErr w:type="spellStart"/>
      <w:proofErr w:type="gramStart"/>
      <w:r w:rsidRPr="00DE54E4">
        <w:rPr>
          <w:rFonts w:ascii="Times New Roman" w:hAnsi="Times New Roman" w:cs="Times New Roman"/>
          <w:color w:val="000000"/>
          <w:sz w:val="24"/>
          <w:szCs w:val="24"/>
          <w:lang w:val="es-AR"/>
        </w:rPr>
        <w:t>i,j</w:t>
      </w:r>
      <w:proofErr w:type="spellEnd"/>
      <w:proofErr w:type="gramEnd"/>
      <w:r w:rsidRPr="00DE54E4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) del vector </w:t>
      </w:r>
      <w:proofErr w:type="spellStart"/>
      <w:r w:rsidRPr="00DE54E4">
        <w:rPr>
          <w:rFonts w:ascii="Times New Roman" w:hAnsi="Times New Roman" w:cs="Times New Roman"/>
          <w:color w:val="000000"/>
          <w:sz w:val="24"/>
          <w:szCs w:val="24"/>
          <w:lang w:val="es-AR"/>
        </w:rPr>
        <w:t>int</w:t>
      </w:r>
      <w:proofErr w:type="spellEnd"/>
      <w:r w:rsidRPr="00DE54E4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z(10..18,20..30) </w:t>
      </w:r>
    </w:p>
    <w:p w14:paraId="7FA08179" w14:textId="77777777" w:rsidR="00DE54E4" w:rsidRPr="00DE54E4" w:rsidRDefault="00DE54E4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</w:p>
    <w:p w14:paraId="1AB59A40" w14:textId="4B93EB87" w:rsidR="00DE54E4" w:rsidRDefault="00DE54E4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>z (</w:t>
      </w:r>
      <w:proofErr w:type="spellStart"/>
      <w:proofErr w:type="gramStart"/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 </w:t>
      </w:r>
      <w:proofErr w:type="spellStart"/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>dir</w:t>
      </w:r>
      <w:proofErr w:type="spellEnd"/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E54E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[ </w:t>
      </w:r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z (10,20) </w:t>
      </w:r>
      <w:r w:rsidRPr="00DE54E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] </w:t>
      </w:r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DE54E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[ </w:t>
      </w:r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 ( </w:t>
      </w:r>
      <w:proofErr w:type="spellStart"/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–10) * (30-20+1) ) + (j-20) </w:t>
      </w:r>
      <w:r w:rsidRPr="00DE54E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] </w:t>
      </w:r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>* 2 bytes</w:t>
      </w:r>
    </w:p>
    <w:p w14:paraId="04BF7B87" w14:textId="40F2A995" w:rsidR="00DE54E4" w:rsidRDefault="00DE54E4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860942B" w14:textId="4BECBCFE" w:rsidR="00DE54E4" w:rsidRPr="00DE54E4" w:rsidRDefault="00DE54E4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E54E4">
        <w:rPr>
          <w:rFonts w:ascii="Times New Roman" w:hAnsi="Times New Roman" w:cs="Times New Roman"/>
          <w:b/>
          <w:bCs/>
        </w:rPr>
        <w:t>También se sabe que es posible hacer una optimización por reducción simple en esta fórmula al generar polaca inversa. Indique dónde se podría hacer. Explique y ejemplifique como lo haría.</w:t>
      </w:r>
    </w:p>
    <w:p w14:paraId="541B3523" w14:textId="32D269E4" w:rsidR="00DE54E4" w:rsidRDefault="00DE54E4" w:rsidP="00DE54E4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D351210" w14:textId="749FAE10" w:rsidR="00DE54E4" w:rsidRDefault="00DE54E4" w:rsidP="00DE5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E54E4">
        <w:rPr>
          <w:rFonts w:ascii="Arial" w:hAnsi="Arial" w:cs="Arial"/>
          <w:b/>
          <w:bCs/>
          <w:sz w:val="24"/>
          <w:szCs w:val="24"/>
        </w:rPr>
        <w:t>Respuesta</w:t>
      </w:r>
      <w:r>
        <w:rPr>
          <w:rFonts w:ascii="Arial" w:hAnsi="Arial" w:cs="Arial"/>
          <w:b/>
          <w:bCs/>
          <w:sz w:val="24"/>
          <w:szCs w:val="24"/>
        </w:rPr>
        <w:t xml:space="preserve"> II</w:t>
      </w:r>
    </w:p>
    <w:p w14:paraId="2CE58131" w14:textId="7B9A057F" w:rsidR="00DE54E4" w:rsidRDefault="00DE54E4" w:rsidP="00DE5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ED1CB07" w14:textId="62A41C66" w:rsidR="00DE54E4" w:rsidRDefault="00406C0F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Se puede optimizar el código por medio de reducción simple en un vector, en la sección de las operaciones aritméticas de constantes</w:t>
      </w:r>
      <w:r w:rsidR="003A57D4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pudiendo reducir por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constant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folding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en cada una de las porciones de acceso a ese vector.</w:t>
      </w:r>
    </w:p>
    <w:p w14:paraId="3A04F17F" w14:textId="71FF53C9" w:rsidR="00406C0F" w:rsidRDefault="00406C0F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</w:p>
    <w:p w14:paraId="4C024DF1" w14:textId="22D2DD56" w:rsidR="00406C0F" w:rsidRDefault="00406C0F" w:rsidP="004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>z (</w:t>
      </w:r>
      <w:proofErr w:type="spellStart"/>
      <w:proofErr w:type="gramStart"/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 </w:t>
      </w:r>
      <w:proofErr w:type="spellStart"/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>dir</w:t>
      </w:r>
      <w:proofErr w:type="spellEnd"/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E54E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[ </w:t>
      </w:r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z (10,20) </w:t>
      </w:r>
      <w:r w:rsidRPr="00DE54E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] </w:t>
      </w:r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DE54E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[ </w:t>
      </w:r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 ( </w:t>
      </w:r>
      <w:proofErr w:type="spellStart"/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>–10) * (</w:t>
      </w:r>
      <w:r w:rsidRPr="00406C0F">
        <w:rPr>
          <w:rFonts w:ascii="Times New Roman" w:hAnsi="Times New Roman" w:cs="Times New Roman"/>
          <w:color w:val="0070C0"/>
          <w:sz w:val="24"/>
          <w:szCs w:val="24"/>
          <w:u w:val="double"/>
          <w:lang w:val="en-US"/>
        </w:rPr>
        <w:t>30-20+1</w:t>
      </w:r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) + (j-20) </w:t>
      </w:r>
      <w:r w:rsidRPr="00DE54E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] </w:t>
      </w:r>
      <w:r w:rsidRPr="00DE54E4">
        <w:rPr>
          <w:rFonts w:ascii="Times New Roman" w:hAnsi="Times New Roman" w:cs="Times New Roman"/>
          <w:color w:val="000000"/>
          <w:sz w:val="24"/>
          <w:szCs w:val="24"/>
          <w:lang w:val="en-US"/>
        </w:rPr>
        <w:t>* 2 bytes</w:t>
      </w:r>
    </w:p>
    <w:p w14:paraId="0E81EA49" w14:textId="2905B548" w:rsidR="00406C0F" w:rsidRDefault="00406C0F" w:rsidP="004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B085EED" w14:textId="511307C9" w:rsidR="00406C0F" w:rsidRPr="00406C0F" w:rsidRDefault="00406C0F" w:rsidP="004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406C0F">
        <w:rPr>
          <w:rFonts w:ascii="Times New Roman" w:hAnsi="Times New Roman" w:cs="Times New Roman"/>
          <w:color w:val="000000"/>
          <w:sz w:val="24"/>
          <w:szCs w:val="24"/>
          <w:lang w:val="es-AR"/>
        </w:rPr>
        <w:t>transformarla en: z (</w:t>
      </w:r>
      <w:proofErr w:type="spellStart"/>
      <w:proofErr w:type="gramStart"/>
      <w:r w:rsidRPr="00406C0F">
        <w:rPr>
          <w:rFonts w:ascii="Times New Roman" w:hAnsi="Times New Roman" w:cs="Times New Roman"/>
          <w:color w:val="000000"/>
          <w:sz w:val="24"/>
          <w:szCs w:val="24"/>
          <w:lang w:val="es-AR"/>
        </w:rPr>
        <w:t>i,j</w:t>
      </w:r>
      <w:proofErr w:type="spellEnd"/>
      <w:proofErr w:type="gramEnd"/>
      <w:r w:rsidRPr="00406C0F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) = </w:t>
      </w:r>
      <w:proofErr w:type="spellStart"/>
      <w:r w:rsidRPr="00406C0F">
        <w:rPr>
          <w:rFonts w:ascii="Times New Roman" w:hAnsi="Times New Roman" w:cs="Times New Roman"/>
          <w:color w:val="000000"/>
          <w:sz w:val="24"/>
          <w:szCs w:val="24"/>
          <w:lang w:val="es-AR"/>
        </w:rPr>
        <w:t>dir</w:t>
      </w:r>
      <w:proofErr w:type="spellEnd"/>
      <w:r w:rsidRPr="00406C0F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 w:rsidRPr="00406C0F"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  <w:t xml:space="preserve">[ </w:t>
      </w:r>
      <w:r w:rsidRPr="00406C0F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z (10,20) </w:t>
      </w:r>
      <w:r w:rsidRPr="00406C0F"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  <w:t xml:space="preserve">] </w:t>
      </w:r>
      <w:r w:rsidRPr="00406C0F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+ </w:t>
      </w:r>
      <w:r w:rsidRPr="00406C0F"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  <w:t xml:space="preserve">[ </w:t>
      </w:r>
      <w:r w:rsidRPr="00406C0F">
        <w:rPr>
          <w:rFonts w:ascii="Times New Roman" w:hAnsi="Times New Roman" w:cs="Times New Roman"/>
          <w:color w:val="000000"/>
          <w:sz w:val="24"/>
          <w:szCs w:val="24"/>
          <w:lang w:val="es-AR"/>
        </w:rPr>
        <w:t>( ( i–10) * (</w:t>
      </w:r>
      <w:r w:rsidR="000304B0">
        <w:rPr>
          <w:rFonts w:ascii="Times New Roman" w:hAnsi="Times New Roman" w:cs="Times New Roman"/>
          <w:color w:val="0070C0"/>
          <w:sz w:val="24"/>
          <w:szCs w:val="24"/>
          <w:lang w:val="es-AR"/>
        </w:rPr>
        <w:t>11</w:t>
      </w:r>
      <w:r w:rsidRPr="00406C0F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) ) + (j-20) </w:t>
      </w:r>
      <w:r w:rsidRPr="00406C0F"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  <w:t xml:space="preserve">] </w:t>
      </w:r>
      <w:r w:rsidRPr="00406C0F">
        <w:rPr>
          <w:rFonts w:ascii="Times New Roman" w:hAnsi="Times New Roman" w:cs="Times New Roman"/>
          <w:color w:val="000000"/>
          <w:sz w:val="24"/>
          <w:szCs w:val="24"/>
          <w:lang w:val="es-AR"/>
        </w:rPr>
        <w:t>* 2 bytes</w:t>
      </w:r>
    </w:p>
    <w:p w14:paraId="6B3E319D" w14:textId="44BAC96C" w:rsidR="00406C0F" w:rsidRPr="00406C0F" w:rsidRDefault="00406C0F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</w:p>
    <w:p w14:paraId="229553B0" w14:textId="5327F42F" w:rsidR="000304B0" w:rsidRPr="008C4D74" w:rsidRDefault="00406C0F" w:rsidP="008C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406C0F">
        <w:rPr>
          <w:rFonts w:ascii="Times New Roman" w:hAnsi="Times New Roman" w:cs="Times New Roman"/>
          <w:color w:val="000000"/>
          <w:sz w:val="24"/>
          <w:szCs w:val="24"/>
          <w:lang w:val="es-AR"/>
        </w:rPr>
        <w:t>Por ejemplo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,</w:t>
      </w:r>
      <w:r w:rsidRPr="00406C0F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en la zona m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arcada se puede aplicar una reducción, reemplazando dicha operación aritmética por el resultado 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la misma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. En el caso de que i y j tuviesen valores constantes se podría reducir mucho más la expresión.</w:t>
      </w:r>
      <w:r w:rsidR="00B31012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</w:p>
    <w:p w14:paraId="1A5AB569" w14:textId="7277C969" w:rsidR="00406C0F" w:rsidRPr="008C4D74" w:rsidRDefault="00406C0F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</w:p>
    <w:p w14:paraId="23CDD846" w14:textId="320972F8" w:rsidR="003A57D4" w:rsidRDefault="000304B0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0304B0">
        <w:rPr>
          <w:rFonts w:ascii="Times New Roman" w:hAnsi="Times New Roman" w:cs="Times New Roman"/>
          <w:color w:val="000000"/>
          <w:sz w:val="24"/>
          <w:szCs w:val="24"/>
          <w:lang w:val="es-AR"/>
        </w:rPr>
        <w:t>Es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ta</w:t>
      </w:r>
      <w:r w:rsidR="00B31012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optimización 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se puede realizar también con</w:t>
      </w:r>
      <w:r w:rsidR="00B31012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polaca inversa </w:t>
      </w:r>
      <w:r w:rsidR="008C4D74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a </w:t>
      </w:r>
      <w:r w:rsidR="00B31012">
        <w:rPr>
          <w:rFonts w:ascii="Times New Roman" w:hAnsi="Times New Roman" w:cs="Times New Roman"/>
          <w:color w:val="000000"/>
          <w:sz w:val="24"/>
          <w:szCs w:val="24"/>
          <w:lang w:val="es-AR"/>
        </w:rPr>
        <w:t>la entrada de la generación de código intermed</w:t>
      </w:r>
      <w:r w:rsidR="008C4D74">
        <w:rPr>
          <w:rFonts w:ascii="Times New Roman" w:hAnsi="Times New Roman" w:cs="Times New Roman"/>
          <w:color w:val="000000"/>
          <w:sz w:val="24"/>
          <w:szCs w:val="24"/>
          <w:lang w:val="es-AR"/>
        </w:rPr>
        <w:t>io</w:t>
      </w:r>
      <w:r w:rsidR="00B31012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, es decir en la acción semántica antes de escribir el código intermedio. </w:t>
      </w:r>
    </w:p>
    <w:p w14:paraId="2619A12C" w14:textId="77777777" w:rsidR="003A57D4" w:rsidRDefault="003A57D4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</w:p>
    <w:p w14:paraId="7876C098" w14:textId="2AEECC20" w:rsidR="00406C0F" w:rsidRDefault="00B31012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También podemos hacerlo en la representación intermedia reescribiendo la misma, o a la salida de la generación de código intermedio y se optimiza en la salida es decir en la escritura del código assembler, que se escribe directamente optimizado.</w:t>
      </w:r>
    </w:p>
    <w:p w14:paraId="035A5AE7" w14:textId="677A8E70" w:rsidR="00B31012" w:rsidRDefault="00B31012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</w:p>
    <w:p w14:paraId="58C7CD28" w14:textId="054034E2" w:rsidR="00B31012" w:rsidRDefault="003A57D4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  <w:t>Al generar la polaca inversa:</w:t>
      </w:r>
    </w:p>
    <w:p w14:paraId="28ABAF2B" w14:textId="5D6BD04C" w:rsidR="003A57D4" w:rsidRDefault="003A57D4" w:rsidP="00DE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</w:p>
    <w:p w14:paraId="7F37279F" w14:textId="2A2539D9" w:rsidR="003A57D4" w:rsidRPr="003A57D4" w:rsidRDefault="003A57D4" w:rsidP="003A57D4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Si lo que se escribe en la notación es un operador, se toma los dos operandos anteriores y si son constantes, se resolverá la operación y se </w:t>
      </w:r>
      <w:r w:rsidR="00772620">
        <w:rPr>
          <w:rFonts w:ascii="Times New Roman" w:hAnsi="Times New Roman" w:cs="Times New Roman"/>
          <w:color w:val="000000"/>
          <w:sz w:val="24"/>
          <w:szCs w:val="24"/>
          <w:lang w:val="es-AR"/>
        </w:rPr>
        <w:t>reemplaza la operación con el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resultado en la polaca.</w:t>
      </w:r>
    </w:p>
    <w:p w14:paraId="20472EAE" w14:textId="647FB227" w:rsidR="003A57D4" w:rsidRDefault="003A57D4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</w:p>
    <w:p w14:paraId="0FB7213E" w14:textId="77777777" w:rsidR="008C4D74" w:rsidRDefault="008C4D74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  <w:br w:type="page"/>
      </w:r>
    </w:p>
    <w:p w14:paraId="11E27D94" w14:textId="01E7BF64" w:rsidR="003A57D4" w:rsidRDefault="003A57D4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  <w:lastRenderedPageBreak/>
        <w:t>Ejemplo:</w:t>
      </w:r>
    </w:p>
    <w:p w14:paraId="32A6047E" w14:textId="26073337" w:rsidR="00646F49" w:rsidRDefault="00646F49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</w:p>
    <w:p w14:paraId="7D447C80" w14:textId="5E6D6318" w:rsidR="00646F49" w:rsidRDefault="00646F49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F49">
        <w:rPr>
          <w:rFonts w:ascii="Times New Roman" w:hAnsi="Times New Roman" w:cs="Times New Roman"/>
          <w:color w:val="000000"/>
          <w:sz w:val="24"/>
          <w:szCs w:val="24"/>
          <w:lang w:val="en-US"/>
        </w:rPr>
        <w:t>z(</w:t>
      </w:r>
      <w:proofErr w:type="spellStart"/>
      <w:proofErr w:type="gramStart"/>
      <w:r w:rsidRPr="00646F49">
        <w:rPr>
          <w:rFonts w:ascii="Times New Roman" w:hAnsi="Times New Roman" w:cs="Times New Roman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646F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 </w:t>
      </w:r>
      <w:proofErr w:type="spellStart"/>
      <w:r w:rsidRPr="00646F49">
        <w:rPr>
          <w:rFonts w:ascii="Times New Roman" w:hAnsi="Times New Roman" w:cs="Times New Roman"/>
          <w:color w:val="000000"/>
          <w:sz w:val="24"/>
          <w:szCs w:val="24"/>
          <w:lang w:val="en-US"/>
        </w:rPr>
        <w:t>dir</w:t>
      </w:r>
      <w:proofErr w:type="spellEnd"/>
      <w:r w:rsidRPr="00646F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 z (10,20)] + </w:t>
      </w:r>
      <w:r w:rsidRPr="00646F49">
        <w:rPr>
          <w:rFonts w:ascii="Times New Roman" w:hAnsi="Times New Roman" w:cs="Times New Roman"/>
          <w:sz w:val="24"/>
          <w:szCs w:val="24"/>
          <w:lang w:val="en-US"/>
        </w:rPr>
        <w:t>[((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46F49">
        <w:rPr>
          <w:rFonts w:ascii="Times New Roman" w:hAnsi="Times New Roman" w:cs="Times New Roman"/>
          <w:sz w:val="24"/>
          <w:szCs w:val="24"/>
          <w:lang w:val="en-US"/>
        </w:rPr>
        <w:t>-10) * (</w:t>
      </w:r>
      <w:r w:rsidRPr="00646F49">
        <w:rPr>
          <w:rFonts w:ascii="Times New Roman" w:hAnsi="Times New Roman" w:cs="Times New Roman"/>
          <w:color w:val="0070C0"/>
          <w:sz w:val="24"/>
          <w:szCs w:val="24"/>
          <w:lang w:val="en-US"/>
        </w:rPr>
        <w:t>30-20+1</w:t>
      </w:r>
      <w:r w:rsidRPr="00646F49">
        <w:rPr>
          <w:rFonts w:ascii="Times New Roman" w:hAnsi="Times New Roman" w:cs="Times New Roman"/>
          <w:sz w:val="24"/>
          <w:szCs w:val="24"/>
          <w:lang w:val="en-US"/>
        </w:rPr>
        <w:t>)) + (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46F49">
        <w:rPr>
          <w:rFonts w:ascii="Times New Roman" w:hAnsi="Times New Roman" w:cs="Times New Roman"/>
          <w:sz w:val="24"/>
          <w:szCs w:val="24"/>
          <w:lang w:val="en-US"/>
        </w:rPr>
        <w:t xml:space="preserve">-20)] * </w:t>
      </w:r>
      <w:r w:rsidRPr="00646F49">
        <w:rPr>
          <w:rFonts w:ascii="Times New Roman" w:hAnsi="Times New Roman" w:cs="Times New Roman"/>
          <w:color w:val="000000"/>
          <w:sz w:val="24"/>
          <w:szCs w:val="24"/>
          <w:lang w:val="en-US"/>
        </w:rPr>
        <w:t>2 bytes</w:t>
      </w:r>
    </w:p>
    <w:p w14:paraId="1BE6FE02" w14:textId="77777777" w:rsidR="00646F49" w:rsidRDefault="00646F49" w:rsidP="00646F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dir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[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z(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10,20)] -&gt; cte_z10_20</w:t>
      </w:r>
    </w:p>
    <w:p w14:paraId="257F6643" w14:textId="2E6698EF" w:rsidR="00646F49" w:rsidRDefault="00646F49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</w:p>
    <w:p w14:paraId="3105DB19" w14:textId="52A7F88D" w:rsidR="00646F49" w:rsidRPr="00646F49" w:rsidRDefault="00646F49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F49">
        <w:rPr>
          <w:rFonts w:ascii="Times New Roman" w:hAnsi="Times New Roman" w:cs="Times New Roman"/>
          <w:color w:val="000000"/>
          <w:sz w:val="24"/>
          <w:szCs w:val="24"/>
          <w:lang w:val="en-US"/>
        </w:rPr>
        <w:t>cte</w:t>
      </w:r>
      <w:r w:rsidRPr="00646F49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z10_20</w:t>
      </w:r>
      <w:r w:rsidRPr="00646F49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646F4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46F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10 – </w:t>
      </w:r>
      <w:r w:rsidRPr="00646F49">
        <w:rPr>
          <w:rFonts w:ascii="Times New Roman" w:hAnsi="Times New Roman" w:cs="Times New Roman"/>
          <w:color w:val="0070C0"/>
          <w:sz w:val="24"/>
          <w:szCs w:val="24"/>
          <w:lang w:val="en-US"/>
        </w:rPr>
        <w:t>30 20 – 1 +</w:t>
      </w:r>
      <w:r w:rsidRPr="00646F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j 20 - + 2 * + z =</w:t>
      </w:r>
    </w:p>
    <w:p w14:paraId="397568B0" w14:textId="2BCBD881" w:rsidR="00646F49" w:rsidRDefault="00646F49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F49">
        <w:rPr>
          <w:rFonts w:ascii="Times New Roman" w:hAnsi="Times New Roman" w:cs="Times New Roman"/>
          <w:color w:val="000000"/>
          <w:sz w:val="24"/>
          <w:szCs w:val="24"/>
          <w:lang w:val="en-US"/>
        </w:rPr>
        <w:t>cte</w:t>
      </w:r>
      <w:r w:rsidRPr="00646F49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z10_20 </w:t>
      </w:r>
      <w:proofErr w:type="spellStart"/>
      <w:r w:rsidRPr="00646F4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46F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10 –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11</w:t>
      </w:r>
      <w:r w:rsidRPr="00646F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646F49">
        <w:rPr>
          <w:rFonts w:ascii="Times New Roman" w:hAnsi="Times New Roman" w:cs="Times New Roman"/>
          <w:color w:val="000000"/>
          <w:sz w:val="24"/>
          <w:szCs w:val="24"/>
          <w:lang w:val="en-US"/>
        </w:rPr>
        <w:t>* j 20 - + 2 * + z =</w:t>
      </w:r>
    </w:p>
    <w:p w14:paraId="463D9505" w14:textId="438AB795" w:rsidR="00646F49" w:rsidRDefault="00646F49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B1B602" w14:textId="10F7E769" w:rsidR="00646F49" w:rsidRPr="00646F49" w:rsidRDefault="00646F49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646F49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Con valores en 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i </w:t>
      </w:r>
      <w:r w:rsidRPr="00646F49">
        <w:rPr>
          <w:rFonts w:ascii="Times New Roman" w:hAnsi="Times New Roman" w:cs="Times New Roman"/>
          <w:color w:val="000000"/>
          <w:sz w:val="24"/>
          <w:szCs w:val="24"/>
          <w:lang w:val="es-AR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j se podría reducir aún más:</w:t>
      </w:r>
    </w:p>
    <w:p w14:paraId="3E8D0135" w14:textId="77777777" w:rsidR="00646F49" w:rsidRPr="00646F49" w:rsidRDefault="00646F49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</w:p>
    <w:p w14:paraId="040A192D" w14:textId="7578DFC4" w:rsidR="003A57D4" w:rsidRPr="00772620" w:rsidRDefault="003A57D4" w:rsidP="003A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proofErr w:type="gramStart"/>
      <w:r w:rsidRPr="00772620">
        <w:rPr>
          <w:rFonts w:ascii="Times New Roman" w:hAnsi="Times New Roman" w:cs="Times New Roman"/>
          <w:color w:val="000000"/>
          <w:sz w:val="24"/>
          <w:szCs w:val="24"/>
          <w:lang w:val="es-AR"/>
        </w:rPr>
        <w:t>z(</w:t>
      </w:r>
      <w:proofErr w:type="gramEnd"/>
      <w:r w:rsidRPr="00772620">
        <w:rPr>
          <w:rFonts w:ascii="Times New Roman" w:hAnsi="Times New Roman" w:cs="Times New Roman"/>
          <w:color w:val="000000"/>
          <w:sz w:val="24"/>
          <w:szCs w:val="24"/>
          <w:lang w:val="es-AR"/>
        </w:rPr>
        <w:t>11,</w:t>
      </w:r>
      <w:r w:rsidR="00572796">
        <w:rPr>
          <w:rFonts w:ascii="Times New Roman" w:hAnsi="Times New Roman" w:cs="Times New Roman"/>
          <w:color w:val="000000"/>
          <w:sz w:val="24"/>
          <w:szCs w:val="24"/>
          <w:lang w:val="es-AR"/>
        </w:rPr>
        <w:t>2</w:t>
      </w:r>
      <w:r w:rsidRPr="00772620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2) = </w:t>
      </w:r>
      <w:proofErr w:type="spellStart"/>
      <w:r w:rsidRPr="00772620">
        <w:rPr>
          <w:rFonts w:ascii="Times New Roman" w:hAnsi="Times New Roman" w:cs="Times New Roman"/>
          <w:color w:val="000000"/>
          <w:sz w:val="24"/>
          <w:szCs w:val="24"/>
          <w:lang w:val="es-AR"/>
        </w:rPr>
        <w:t>dir</w:t>
      </w:r>
      <w:proofErr w:type="spellEnd"/>
      <w:r w:rsidRPr="00772620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[ z (10,20)] + [((</w:t>
      </w:r>
      <w:r w:rsidRPr="00772620">
        <w:rPr>
          <w:rFonts w:ascii="Times New Roman" w:hAnsi="Times New Roman" w:cs="Times New Roman"/>
          <w:color w:val="0070C0"/>
          <w:sz w:val="24"/>
          <w:szCs w:val="24"/>
          <w:lang w:val="es-AR"/>
        </w:rPr>
        <w:t>11-10</w:t>
      </w:r>
      <w:r w:rsidRPr="00772620">
        <w:rPr>
          <w:rFonts w:ascii="Times New Roman" w:hAnsi="Times New Roman" w:cs="Times New Roman"/>
          <w:color w:val="000000"/>
          <w:sz w:val="24"/>
          <w:szCs w:val="24"/>
          <w:lang w:val="es-AR"/>
        </w:rPr>
        <w:t>) * (</w:t>
      </w:r>
      <w:r w:rsidRPr="00772620">
        <w:rPr>
          <w:rFonts w:ascii="Times New Roman" w:hAnsi="Times New Roman" w:cs="Times New Roman"/>
          <w:color w:val="0070C0"/>
          <w:sz w:val="24"/>
          <w:szCs w:val="24"/>
          <w:lang w:val="es-AR"/>
        </w:rPr>
        <w:t>30-20+1</w:t>
      </w:r>
      <w:r w:rsidRPr="00772620">
        <w:rPr>
          <w:rFonts w:ascii="Times New Roman" w:hAnsi="Times New Roman" w:cs="Times New Roman"/>
          <w:color w:val="000000"/>
          <w:sz w:val="24"/>
          <w:szCs w:val="24"/>
          <w:lang w:val="es-AR"/>
        </w:rPr>
        <w:t>)) + (</w:t>
      </w:r>
      <w:r w:rsidR="00572796">
        <w:rPr>
          <w:rFonts w:ascii="Times New Roman" w:hAnsi="Times New Roman" w:cs="Times New Roman"/>
          <w:color w:val="0070C0"/>
          <w:sz w:val="24"/>
          <w:szCs w:val="24"/>
          <w:lang w:val="es-AR"/>
        </w:rPr>
        <w:t>2</w:t>
      </w:r>
      <w:r w:rsidRPr="00772620">
        <w:rPr>
          <w:rFonts w:ascii="Times New Roman" w:hAnsi="Times New Roman" w:cs="Times New Roman"/>
          <w:color w:val="0070C0"/>
          <w:sz w:val="24"/>
          <w:szCs w:val="24"/>
          <w:lang w:val="es-AR"/>
        </w:rPr>
        <w:t>2-20</w:t>
      </w:r>
      <w:r w:rsidRPr="00772620">
        <w:rPr>
          <w:rFonts w:ascii="Times New Roman" w:hAnsi="Times New Roman" w:cs="Times New Roman"/>
          <w:color w:val="000000"/>
          <w:sz w:val="24"/>
          <w:szCs w:val="24"/>
          <w:lang w:val="es-AR"/>
        </w:rPr>
        <w:t>)] * 2 bytes</w:t>
      </w:r>
    </w:p>
    <w:p w14:paraId="1274887A" w14:textId="77777777" w:rsidR="003A57D4" w:rsidRPr="00772620" w:rsidRDefault="003A57D4" w:rsidP="003A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</w:p>
    <w:p w14:paraId="04C73A17" w14:textId="33CB1AFE" w:rsidR="00772620" w:rsidRDefault="00772620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dir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[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z(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10,20)] -&gt; cte_z10_20</w:t>
      </w:r>
    </w:p>
    <w:p w14:paraId="11D75659" w14:textId="0D18402B" w:rsidR="00772620" w:rsidRDefault="00772620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</w:p>
    <w:p w14:paraId="086F692B" w14:textId="5BB8F795" w:rsidR="00772620" w:rsidRDefault="00772620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772620">
        <w:rPr>
          <w:rFonts w:ascii="Times New Roman" w:hAnsi="Times New Roman" w:cs="Times New Roman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A813A" wp14:editId="24653515">
                <wp:simplePos x="0" y="0"/>
                <wp:positionH relativeFrom="column">
                  <wp:posOffset>1450036</wp:posOffset>
                </wp:positionH>
                <wp:positionV relativeFrom="paragraph">
                  <wp:posOffset>107315</wp:posOffset>
                </wp:positionV>
                <wp:extent cx="252000" cy="0"/>
                <wp:effectExtent l="0" t="76200" r="1524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446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14.2pt;margin-top:8.45pt;width:19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 xml:space="preserve">z10_20 </w:t>
      </w:r>
      <w:r w:rsidRPr="00772620">
        <w:rPr>
          <w:rFonts w:ascii="Times New Roman" w:hAnsi="Times New Roman" w:cs="Times New Roman"/>
          <w:color w:val="0070C0"/>
          <w:sz w:val="24"/>
          <w:szCs w:val="24"/>
          <w:lang w:val="es-AR"/>
        </w:rPr>
        <w:t xml:space="preserve">11 10 </w:t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ab/>
      </w:r>
      <w:r w:rsidR="00572796"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="00572796"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 xml:space="preserve">z10_20 </w:t>
      </w:r>
      <w:r w:rsidRPr="00772620">
        <w:rPr>
          <w:rFonts w:ascii="Times New Roman" w:hAnsi="Times New Roman" w:cs="Times New Roman"/>
          <w:color w:val="0070C0"/>
          <w:sz w:val="24"/>
          <w:szCs w:val="24"/>
          <w:lang w:val="es-AR"/>
        </w:rPr>
        <w:t>1</w:t>
      </w:r>
    </w:p>
    <w:p w14:paraId="20BC1717" w14:textId="7284ADCA" w:rsidR="00772620" w:rsidRDefault="00772620" w:rsidP="00572796">
      <w:pPr>
        <w:autoSpaceDE w:val="0"/>
        <w:autoSpaceDN w:val="0"/>
        <w:adjustRightInd w:val="0"/>
        <w:spacing w:after="0"/>
        <w:ind w:left="720" w:hanging="720"/>
        <w:rPr>
          <w:rFonts w:ascii="Times New Roman" w:hAnsi="Times New Roman" w:cs="Times New Roman"/>
          <w:color w:val="0070C0"/>
          <w:sz w:val="24"/>
          <w:szCs w:val="24"/>
          <w:lang w:val="es-AR"/>
        </w:rPr>
      </w:pPr>
      <w:r w:rsidRPr="00772620">
        <w:rPr>
          <w:rFonts w:ascii="Times New Roman" w:hAnsi="Times New Roman" w:cs="Times New Roman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C9E12" wp14:editId="63E33948">
                <wp:simplePos x="0" y="0"/>
                <wp:positionH relativeFrom="column">
                  <wp:posOffset>1452576</wp:posOffset>
                </wp:positionH>
                <wp:positionV relativeFrom="paragraph">
                  <wp:posOffset>87630</wp:posOffset>
                </wp:positionV>
                <wp:extent cx="252000" cy="0"/>
                <wp:effectExtent l="0" t="76200" r="1524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F60D8" id="Conector recto de flecha 4" o:spid="_x0000_s1026" type="#_x0000_t32" style="position:absolute;margin-left:114.4pt;margin-top:6.9pt;width:19.8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572796"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="00572796"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 xml:space="preserve">z10_20 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1 </w:t>
      </w:r>
      <w:r w:rsidRPr="00772620">
        <w:rPr>
          <w:rFonts w:ascii="Times New Roman" w:hAnsi="Times New Roman" w:cs="Times New Roman"/>
          <w:color w:val="0070C0"/>
          <w:sz w:val="24"/>
          <w:szCs w:val="24"/>
          <w:lang w:val="es-AR"/>
        </w:rPr>
        <w:t xml:space="preserve">30 20 </w:t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>–</w:t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ab/>
      </w:r>
      <w:r w:rsidR="00572796"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="00572796"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 xml:space="preserve">z10_20 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1 </w:t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>10</w:t>
      </w:r>
    </w:p>
    <w:p w14:paraId="586F72D7" w14:textId="07768256" w:rsidR="00772620" w:rsidRDefault="00772620" w:rsidP="0077262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70C0"/>
          <w:sz w:val="24"/>
          <w:szCs w:val="24"/>
          <w:lang w:val="es-AR"/>
        </w:rPr>
      </w:pPr>
      <w:r w:rsidRPr="00772620">
        <w:rPr>
          <w:rFonts w:ascii="Times New Roman" w:hAnsi="Times New Roman" w:cs="Times New Roman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890A5" wp14:editId="113420AF">
                <wp:simplePos x="0" y="0"/>
                <wp:positionH relativeFrom="column">
                  <wp:posOffset>1453819</wp:posOffset>
                </wp:positionH>
                <wp:positionV relativeFrom="paragraph">
                  <wp:posOffset>84455</wp:posOffset>
                </wp:positionV>
                <wp:extent cx="252000" cy="0"/>
                <wp:effectExtent l="0" t="76200" r="1524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F728" id="Conector recto de flecha 5" o:spid="_x0000_s1026" type="#_x0000_t32" style="position:absolute;margin-left:114.45pt;margin-top:6.65pt;width:19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572796"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="00572796"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 xml:space="preserve">z10_20 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1 </w:t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>10 1 +</w:t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ab/>
      </w:r>
      <w:r w:rsidRPr="00772620">
        <w:rPr>
          <w:rFonts w:ascii="Times New Roman" w:hAnsi="Times New Roman" w:cs="Times New Roman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3A3B81" wp14:editId="54D383B2">
                <wp:simplePos x="0" y="0"/>
                <wp:positionH relativeFrom="column">
                  <wp:posOffset>1453819</wp:posOffset>
                </wp:positionH>
                <wp:positionV relativeFrom="paragraph">
                  <wp:posOffset>84455</wp:posOffset>
                </wp:positionV>
                <wp:extent cx="252000" cy="0"/>
                <wp:effectExtent l="0" t="76200" r="1524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4A3A" id="Conector recto de flecha 6" o:spid="_x0000_s1026" type="#_x0000_t32" style="position:absolute;margin-left:114.45pt;margin-top:6.65pt;width:19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572796"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="00572796"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 xml:space="preserve">z10_20 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1 </w:t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>11</w:t>
      </w:r>
    </w:p>
    <w:p w14:paraId="7F5C146E" w14:textId="5F12F4EE" w:rsidR="00772620" w:rsidRPr="00772620" w:rsidRDefault="00772620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s-AR"/>
        </w:rPr>
      </w:pPr>
      <w:r w:rsidRPr="00772620">
        <w:rPr>
          <w:rFonts w:ascii="Times New Roman" w:hAnsi="Times New Roman" w:cs="Times New Roman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89AF09" wp14:editId="549FE467">
                <wp:simplePos x="0" y="0"/>
                <wp:positionH relativeFrom="column">
                  <wp:posOffset>1454205</wp:posOffset>
                </wp:positionH>
                <wp:positionV relativeFrom="paragraph">
                  <wp:posOffset>81998</wp:posOffset>
                </wp:positionV>
                <wp:extent cx="252000" cy="0"/>
                <wp:effectExtent l="0" t="76200" r="1524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BE46" id="Conector recto de flecha 7" o:spid="_x0000_s1026" type="#_x0000_t32" style="position:absolute;margin-left:114.5pt;margin-top:6.45pt;width:19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572796"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="00572796"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 xml:space="preserve">z10_20 </w:t>
      </w:r>
      <w:r w:rsidRPr="00772620">
        <w:rPr>
          <w:rFonts w:ascii="Times New Roman" w:hAnsi="Times New Roman" w:cs="Times New Roman"/>
          <w:color w:val="0070C0"/>
          <w:sz w:val="24"/>
          <w:szCs w:val="24"/>
          <w:lang w:val="es-AR"/>
        </w:rPr>
        <w:t>1 11 *</w:t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ab/>
      </w:r>
      <w:r w:rsidR="00572796">
        <w:rPr>
          <w:rFonts w:ascii="Times New Roman" w:hAnsi="Times New Roman" w:cs="Times New Roman"/>
          <w:color w:val="0070C0"/>
          <w:sz w:val="24"/>
          <w:szCs w:val="24"/>
          <w:lang w:val="es-AR"/>
        </w:rPr>
        <w:tab/>
      </w:r>
      <w:r w:rsidR="00572796"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="00572796"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 xml:space="preserve">z10_20 </w:t>
      </w:r>
      <w:r w:rsidRPr="00772620">
        <w:rPr>
          <w:rFonts w:ascii="Times New Roman" w:hAnsi="Times New Roman" w:cs="Times New Roman"/>
          <w:color w:val="0070C0"/>
          <w:sz w:val="24"/>
          <w:szCs w:val="24"/>
          <w:lang w:val="es-AR"/>
        </w:rPr>
        <w:t>11</w:t>
      </w:r>
      <w:r w:rsidRPr="00772620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</w:p>
    <w:p w14:paraId="3110FFD2" w14:textId="78461AEF" w:rsidR="00772620" w:rsidRDefault="00772620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70C0"/>
          <w:sz w:val="24"/>
          <w:szCs w:val="24"/>
          <w:lang w:val="es-AR"/>
        </w:rPr>
      </w:pPr>
      <w:r w:rsidRPr="00772620">
        <w:rPr>
          <w:rFonts w:ascii="Times New Roman" w:hAnsi="Times New Roman" w:cs="Times New Roman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68AC5D" wp14:editId="08A974C7">
                <wp:simplePos x="0" y="0"/>
                <wp:positionH relativeFrom="column">
                  <wp:posOffset>1454205</wp:posOffset>
                </wp:positionH>
                <wp:positionV relativeFrom="paragraph">
                  <wp:posOffset>87409</wp:posOffset>
                </wp:positionV>
                <wp:extent cx="252000" cy="0"/>
                <wp:effectExtent l="0" t="76200" r="1524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31D8" id="Conector recto de flecha 8" o:spid="_x0000_s1026" type="#_x0000_t32" style="position:absolute;margin-left:114.5pt;margin-top:6.9pt;width:19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="00572796"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="00572796"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>z10_20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 w:rsidRPr="00772620">
        <w:rPr>
          <w:rFonts w:ascii="Times New Roman" w:hAnsi="Times New Roman" w:cs="Times New Roman"/>
          <w:sz w:val="24"/>
          <w:szCs w:val="24"/>
          <w:lang w:val="es-AR"/>
        </w:rPr>
        <w:t xml:space="preserve">11 </w:t>
      </w:r>
      <w:r w:rsidR="00572796">
        <w:rPr>
          <w:rFonts w:ascii="Times New Roman" w:hAnsi="Times New Roman" w:cs="Times New Roman"/>
          <w:color w:val="0070C0"/>
          <w:sz w:val="24"/>
          <w:szCs w:val="24"/>
          <w:lang w:val="es-AR"/>
        </w:rPr>
        <w:t>2</w:t>
      </w:r>
      <w:r w:rsidRPr="00772620">
        <w:rPr>
          <w:rFonts w:ascii="Times New Roman" w:hAnsi="Times New Roman" w:cs="Times New Roman"/>
          <w:color w:val="0070C0"/>
          <w:sz w:val="24"/>
          <w:szCs w:val="24"/>
          <w:lang w:val="es-AR"/>
        </w:rPr>
        <w:t>2 20 -</w:t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ab/>
      </w:r>
      <w:r w:rsidR="00572796"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="00572796"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 xml:space="preserve">z10_20 </w:t>
      </w:r>
      <w:r w:rsidRPr="00772620">
        <w:rPr>
          <w:rFonts w:ascii="Times New Roman" w:hAnsi="Times New Roman" w:cs="Times New Roman"/>
          <w:sz w:val="24"/>
          <w:szCs w:val="24"/>
          <w:lang w:val="es-AR"/>
        </w:rPr>
        <w:t xml:space="preserve">11 </w:t>
      </w:r>
      <w:r w:rsidR="00572796">
        <w:rPr>
          <w:rFonts w:ascii="Times New Roman" w:hAnsi="Times New Roman" w:cs="Times New Roman"/>
          <w:color w:val="0070C0"/>
          <w:sz w:val="24"/>
          <w:szCs w:val="24"/>
          <w:lang w:val="es-AR"/>
        </w:rPr>
        <w:t>2</w:t>
      </w:r>
    </w:p>
    <w:p w14:paraId="087646F1" w14:textId="13B1A3B4" w:rsidR="00572796" w:rsidRPr="00772620" w:rsidRDefault="00572796" w:rsidP="005727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s-AR"/>
        </w:rPr>
      </w:pPr>
      <w:r w:rsidRPr="00772620">
        <w:rPr>
          <w:rFonts w:ascii="Times New Roman" w:hAnsi="Times New Roman" w:cs="Times New Roman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FF4411" wp14:editId="299BB654">
                <wp:simplePos x="0" y="0"/>
                <wp:positionH relativeFrom="column">
                  <wp:posOffset>1462157</wp:posOffset>
                </wp:positionH>
                <wp:positionV relativeFrom="paragraph">
                  <wp:posOffset>83903</wp:posOffset>
                </wp:positionV>
                <wp:extent cx="252000" cy="0"/>
                <wp:effectExtent l="0" t="76200" r="1524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0D73" id="Conector recto de flecha 9" o:spid="_x0000_s1026" type="#_x0000_t32" style="position:absolute;margin-left:115.15pt;margin-top:6.6pt;width:19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>z10_20</w:t>
      </w:r>
      <w:r w:rsidRPr="00572796">
        <w:rPr>
          <w:rFonts w:ascii="Times New Roman" w:hAnsi="Times New Roman" w:cs="Times New Roman"/>
          <w:color w:val="0070C0"/>
          <w:sz w:val="24"/>
          <w:szCs w:val="24"/>
          <w:lang w:val="es-AR"/>
        </w:rPr>
        <w:t xml:space="preserve">11 2 + </w:t>
      </w:r>
      <w:r w:rsidRPr="00772620">
        <w:rPr>
          <w:rFonts w:ascii="Times New Roman" w:hAnsi="Times New Roman" w:cs="Times New Roman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893A2" wp14:editId="27C9501C">
                <wp:simplePos x="0" y="0"/>
                <wp:positionH relativeFrom="column">
                  <wp:posOffset>1462157</wp:posOffset>
                </wp:positionH>
                <wp:positionV relativeFrom="paragraph">
                  <wp:posOffset>83903</wp:posOffset>
                </wp:positionV>
                <wp:extent cx="252000" cy="0"/>
                <wp:effectExtent l="0" t="76200" r="1524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98C5" id="Conector recto de flecha 10" o:spid="_x0000_s1026" type="#_x0000_t32" style="position:absolute;margin-left:115.15pt;margin-top:6.6pt;width:19.8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 xml:space="preserve">z10_20 </w:t>
      </w:r>
      <w:r w:rsidRPr="00572796">
        <w:rPr>
          <w:rFonts w:ascii="Times New Roman" w:hAnsi="Times New Roman" w:cs="Times New Roman"/>
          <w:color w:val="0070C0"/>
          <w:sz w:val="24"/>
          <w:szCs w:val="24"/>
          <w:lang w:val="es-AR"/>
        </w:rPr>
        <w:t>1</w:t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>3</w:t>
      </w:r>
    </w:p>
    <w:p w14:paraId="19402512" w14:textId="7D8DDFBE" w:rsidR="00572796" w:rsidRPr="00572796" w:rsidRDefault="00572796" w:rsidP="005727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s-AR"/>
        </w:rPr>
      </w:pPr>
      <w:r w:rsidRPr="00772620">
        <w:rPr>
          <w:rFonts w:ascii="Times New Roman" w:hAnsi="Times New Roman" w:cs="Times New Roman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A32734" wp14:editId="5A533942">
                <wp:simplePos x="0" y="0"/>
                <wp:positionH relativeFrom="column">
                  <wp:posOffset>1469777</wp:posOffset>
                </wp:positionH>
                <wp:positionV relativeFrom="paragraph">
                  <wp:posOffset>81363</wp:posOffset>
                </wp:positionV>
                <wp:extent cx="252000" cy="0"/>
                <wp:effectExtent l="0" t="76200" r="1524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A40B6" id="Conector recto de flecha 11" o:spid="_x0000_s1026" type="#_x0000_t32" style="position:absolute;margin-left:115.75pt;margin-top:6.4pt;width:19.8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>z10_20</w:t>
      </w:r>
      <w:r w:rsidRPr="00572796">
        <w:rPr>
          <w:rFonts w:ascii="Times New Roman" w:hAnsi="Times New Roman" w:cs="Times New Roman"/>
          <w:color w:val="0070C0"/>
          <w:sz w:val="24"/>
          <w:szCs w:val="24"/>
          <w:lang w:val="es-AR"/>
        </w:rPr>
        <w:t>13 2 *</w:t>
      </w:r>
      <w:r w:rsidRPr="00572796">
        <w:rPr>
          <w:rFonts w:ascii="Times New Roman" w:hAnsi="Times New Roman" w:cs="Times New Roman"/>
          <w:color w:val="0070C0"/>
          <w:sz w:val="24"/>
          <w:szCs w:val="24"/>
          <w:lang w:val="es-AR"/>
        </w:rPr>
        <w:tab/>
      </w:r>
      <w:r w:rsidRPr="00572796">
        <w:rPr>
          <w:rFonts w:ascii="Times New Roman" w:hAnsi="Times New Roman" w:cs="Times New Roman"/>
          <w:color w:val="0070C0"/>
          <w:sz w:val="24"/>
          <w:szCs w:val="24"/>
          <w:lang w:val="es-AR"/>
        </w:rPr>
        <w:tab/>
      </w:r>
      <w:r w:rsidRPr="00772620">
        <w:rPr>
          <w:rFonts w:ascii="Times New Roman" w:hAnsi="Times New Roman" w:cs="Times New Roman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1AB0B8" wp14:editId="529AC444">
                <wp:simplePos x="0" y="0"/>
                <wp:positionH relativeFrom="column">
                  <wp:posOffset>1469777</wp:posOffset>
                </wp:positionH>
                <wp:positionV relativeFrom="paragraph">
                  <wp:posOffset>81363</wp:posOffset>
                </wp:positionV>
                <wp:extent cx="252000" cy="0"/>
                <wp:effectExtent l="0" t="76200" r="15240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01D6" id="Conector recto de flecha 12" o:spid="_x0000_s1026" type="#_x0000_t32" style="position:absolute;margin-left:115.75pt;margin-top:6.4pt;width:19.8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70C0"/>
          <w:sz w:val="24"/>
          <w:szCs w:val="24"/>
          <w:lang w:val="es-A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 xml:space="preserve">z10_20 </w:t>
      </w:r>
      <w:r w:rsidRPr="00572796">
        <w:rPr>
          <w:rFonts w:ascii="Times New Roman" w:hAnsi="Times New Roman" w:cs="Times New Roman"/>
          <w:color w:val="0070C0"/>
          <w:sz w:val="24"/>
          <w:szCs w:val="24"/>
          <w:lang w:val="es-AR"/>
        </w:rPr>
        <w:t>26</w:t>
      </w:r>
    </w:p>
    <w:p w14:paraId="59337321" w14:textId="7F82F826" w:rsidR="008C4D74" w:rsidRDefault="00572796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s-AR"/>
        </w:rPr>
      </w:pPr>
      <w:r w:rsidRPr="00572796">
        <w:rPr>
          <w:rFonts w:ascii="Times New Roman" w:hAnsi="Times New Roman" w:cs="Times New Roman"/>
          <w:noProof/>
          <w:color w:val="002060"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EB6149" wp14:editId="6F62D7C7">
                <wp:simplePos x="0" y="0"/>
                <wp:positionH relativeFrom="column">
                  <wp:posOffset>1472261</wp:posOffset>
                </wp:positionH>
                <wp:positionV relativeFrom="paragraph">
                  <wp:posOffset>85725</wp:posOffset>
                </wp:positionV>
                <wp:extent cx="252000" cy="0"/>
                <wp:effectExtent l="0" t="76200" r="1524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BBD0" id="Conector recto de flecha 17" o:spid="_x0000_s1026" type="#_x0000_t32" style="position:absolute;margin-left:115.95pt;margin-top:6.75pt;width:19.8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Pr="00572796">
        <w:rPr>
          <w:rFonts w:ascii="Times New Roman" w:hAnsi="Times New Roman" w:cs="Times New Roman"/>
          <w:color w:val="002060"/>
          <w:sz w:val="24"/>
          <w:szCs w:val="24"/>
          <w:lang w:val="es-AR"/>
        </w:rPr>
        <w:t>cte</w:t>
      </w:r>
      <w:r w:rsidRPr="00572796">
        <w:rPr>
          <w:rFonts w:ascii="Times New Roman" w:hAnsi="Times New Roman" w:cs="Times New Roman"/>
          <w:color w:val="002060"/>
          <w:sz w:val="24"/>
          <w:szCs w:val="24"/>
          <w:vertAlign w:val="subscript"/>
          <w:lang w:val="es-AR"/>
        </w:rPr>
        <w:t>z10_20</w:t>
      </w:r>
      <w:r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 xml:space="preserve"> </w:t>
      </w:r>
      <w:r w:rsidRPr="00572796">
        <w:rPr>
          <w:rFonts w:ascii="Times New Roman" w:hAnsi="Times New Roman" w:cs="Times New Roman"/>
          <w:color w:val="002060"/>
          <w:sz w:val="24"/>
          <w:szCs w:val="24"/>
          <w:lang w:val="es-AR"/>
        </w:rPr>
        <w:t>26 + z</w:t>
      </w:r>
      <w:r w:rsidRPr="00572796">
        <w:rPr>
          <w:rFonts w:ascii="Times New Roman" w:hAnsi="Times New Roman" w:cs="Times New Roman"/>
          <w:color w:val="002060"/>
          <w:sz w:val="24"/>
          <w:szCs w:val="24"/>
          <w:vertAlign w:val="subscript"/>
          <w:lang w:val="es-AR"/>
        </w:rPr>
        <w:t>11_22</w:t>
      </w:r>
      <w:r w:rsidRPr="00572796">
        <w:rPr>
          <w:rFonts w:ascii="Times New Roman" w:hAnsi="Times New Roman" w:cs="Times New Roman"/>
          <w:color w:val="002060"/>
          <w:sz w:val="24"/>
          <w:szCs w:val="24"/>
          <w:lang w:val="es-AR"/>
        </w:rPr>
        <w:t xml:space="preserve"> =</w:t>
      </w:r>
      <w:r w:rsidRPr="00572796">
        <w:rPr>
          <w:rFonts w:ascii="Times New Roman" w:hAnsi="Times New Roman" w:cs="Times New Roman"/>
          <w:color w:val="002060"/>
          <w:sz w:val="24"/>
          <w:szCs w:val="24"/>
          <w:lang w:val="es-AR"/>
        </w:rPr>
        <w:tab/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AR"/>
        </w:rPr>
        <w:tab/>
      </w:r>
      <w:r w:rsidRPr="00572796">
        <w:rPr>
          <w:rFonts w:ascii="Times New Roman" w:hAnsi="Times New Roman" w:cs="Times New Roman"/>
          <w:sz w:val="24"/>
          <w:szCs w:val="24"/>
          <w:lang w:val="es-AR"/>
        </w:rPr>
        <w:t>así quedaría g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enerada la polaca inversa si aplicamos optimización de código al generarla. (se podría reducir también la expresión </w:t>
      </w:r>
      <w:r w:rsidRPr="00572796">
        <w:rPr>
          <w:rFonts w:ascii="Times New Roman" w:hAnsi="Times New Roman" w:cs="Times New Roman"/>
          <w:color w:val="002060"/>
          <w:sz w:val="24"/>
          <w:szCs w:val="24"/>
          <w:lang w:val="es-AR"/>
        </w:rPr>
        <w:t>cte</w:t>
      </w:r>
      <w:r w:rsidRPr="00572796">
        <w:rPr>
          <w:rFonts w:ascii="Times New Roman" w:hAnsi="Times New Roman" w:cs="Times New Roman"/>
          <w:color w:val="002060"/>
          <w:sz w:val="24"/>
          <w:szCs w:val="24"/>
          <w:vertAlign w:val="subscript"/>
          <w:lang w:val="es-AR"/>
        </w:rPr>
        <w:t>z10_20</w:t>
      </w:r>
      <w:r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 xml:space="preserve"> </w:t>
      </w:r>
      <w:r w:rsidRPr="00572796">
        <w:rPr>
          <w:rFonts w:ascii="Times New Roman" w:hAnsi="Times New Roman" w:cs="Times New Roman"/>
          <w:color w:val="002060"/>
          <w:sz w:val="24"/>
          <w:szCs w:val="24"/>
          <w:lang w:val="es-AR"/>
        </w:rPr>
        <w:t>26 +</w:t>
      </w:r>
      <w:r>
        <w:rPr>
          <w:rFonts w:ascii="Times New Roman" w:hAnsi="Times New Roman" w:cs="Times New Roman"/>
          <w:color w:val="002060"/>
          <w:sz w:val="24"/>
          <w:szCs w:val="24"/>
          <w:lang w:val="es-A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si supiésemos el resultado de </w:t>
      </w:r>
      <w:r w:rsidRPr="00572796">
        <w:rPr>
          <w:rFonts w:ascii="Times New Roman" w:hAnsi="Times New Roman" w:cs="Times New Roman"/>
          <w:color w:val="002060"/>
          <w:sz w:val="24"/>
          <w:szCs w:val="24"/>
          <w:lang w:val="es-AR"/>
        </w:rPr>
        <w:t>cte</w:t>
      </w:r>
      <w:r w:rsidRPr="00572796">
        <w:rPr>
          <w:rFonts w:ascii="Times New Roman" w:hAnsi="Times New Roman" w:cs="Times New Roman"/>
          <w:color w:val="002060"/>
          <w:sz w:val="24"/>
          <w:szCs w:val="24"/>
          <w:vertAlign w:val="subscript"/>
          <w:lang w:val="es-AR"/>
        </w:rPr>
        <w:t>z10_20</w:t>
      </w:r>
      <w:r w:rsidRPr="00572796">
        <w:rPr>
          <w:rFonts w:ascii="Times New Roman" w:hAnsi="Times New Roman" w:cs="Times New Roman"/>
          <w:sz w:val="24"/>
          <w:szCs w:val="24"/>
          <w:lang w:val="es-AR"/>
        </w:rPr>
        <w:t>)</w:t>
      </w:r>
      <w:r w:rsidR="00D26A34">
        <w:rPr>
          <w:rFonts w:ascii="Times New Roman" w:hAnsi="Times New Roman" w:cs="Times New Roman"/>
          <w:sz w:val="24"/>
          <w:szCs w:val="24"/>
          <w:lang w:val="es-AR"/>
        </w:rPr>
        <w:t xml:space="preserve"> luego en la generación de código assembler se realizarán menos instrucciones de ADD y MUL ya que las expresiones aritméticas se resolvieron en la generación del código intermedio.</w:t>
      </w:r>
    </w:p>
    <w:p w14:paraId="5E76C596" w14:textId="516041AD" w:rsidR="008C4D74" w:rsidRDefault="008C4D74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s-AR"/>
        </w:rPr>
      </w:pPr>
    </w:p>
    <w:p w14:paraId="2DBDD0D4" w14:textId="10143CD2" w:rsidR="008C4D74" w:rsidRDefault="008C4D74" w:rsidP="008C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  <w:t>En representación intermedia:</w:t>
      </w:r>
    </w:p>
    <w:p w14:paraId="736E0E8A" w14:textId="467B6515" w:rsidR="008C4D74" w:rsidRPr="008C4D74" w:rsidRDefault="008C4D74" w:rsidP="008C4D74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Se recorrer la polaca inversa ya construida:</w:t>
      </w:r>
    </w:p>
    <w:p w14:paraId="06E1B844" w14:textId="11BD4E5C" w:rsidR="008C4D74" w:rsidRPr="008C4D74" w:rsidRDefault="008C4D74" w:rsidP="008C4D74">
      <w:pPr>
        <w:pStyle w:val="Prrafodelista"/>
        <w:numPr>
          <w:ilvl w:val="1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Si el elemento es un operando se apila</w:t>
      </w:r>
    </w:p>
    <w:p w14:paraId="2673C87C" w14:textId="196F1ECA" w:rsidR="008C4D74" w:rsidRPr="008C4D74" w:rsidRDefault="008C4D74" w:rsidP="008C4D74">
      <w:pPr>
        <w:pStyle w:val="Prrafodelista"/>
        <w:numPr>
          <w:ilvl w:val="1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Si el elemento es un operador se desapila los </w:t>
      </w:r>
      <w:r w:rsidR="00AC5235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operandos 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anteriores y si son constantes, resuelve la operación aritmética y apila. Se sustituye en la polaca inversa por el resultado.</w:t>
      </w:r>
    </w:p>
    <w:p w14:paraId="68989209" w14:textId="56FCEAFF" w:rsidR="008C4D74" w:rsidRPr="00AC5235" w:rsidRDefault="008C4D74" w:rsidP="008C4D74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Se produce una baja lógica de la celda, debido a que si se pierde la referencia de estas no funcionarían correctamente los saltos condicionales.</w:t>
      </w:r>
    </w:p>
    <w:p w14:paraId="3FD01AA5" w14:textId="2F5FC6FF" w:rsidR="00AC5235" w:rsidRDefault="00AC5235" w:rsidP="00AC52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</w:p>
    <w:p w14:paraId="0861F809" w14:textId="70F147CC" w:rsidR="00AC5235" w:rsidRDefault="00AC5235" w:rsidP="00AC52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La polaca se transformaría de la siguiente forma: </w:t>
      </w:r>
    </w:p>
    <w:p w14:paraId="735C5F7B" w14:textId="77777777" w:rsidR="00AC5235" w:rsidRDefault="00AC5235" w:rsidP="00AC52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</w:p>
    <w:p w14:paraId="2E26FEA4" w14:textId="2721C7A1" w:rsidR="00AC5235" w:rsidRDefault="00AC5235" w:rsidP="00AC52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>z10_20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11 10 – 30 20 – 1 + * 22 20 - + 2 * + z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>11_22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=</w:t>
      </w:r>
    </w:p>
    <w:p w14:paraId="0181DF8E" w14:textId="6AE1F307" w:rsidR="00AC5235" w:rsidRDefault="00AC5235" w:rsidP="00AC52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>z10_20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26  x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+ z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>11_22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=</w:t>
      </w:r>
    </w:p>
    <w:p w14:paraId="55F442DB" w14:textId="77777777" w:rsidR="00AC5235" w:rsidRPr="00AC5235" w:rsidRDefault="00AC5235" w:rsidP="00AC52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</w:p>
    <w:p w14:paraId="3201BF48" w14:textId="3AA1FA5A" w:rsidR="008C4D74" w:rsidRDefault="008C4D74" w:rsidP="008C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  <w:t>A la salida:</w:t>
      </w:r>
    </w:p>
    <w:p w14:paraId="730E1B0B" w14:textId="3214B24C" w:rsidR="008C4D74" w:rsidRPr="00AC5235" w:rsidRDefault="008C4D74" w:rsidP="008C4D7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Se recorre la polaca inversa construida para la traducción a assembler, el proceso es similar al de optimización en representación </w:t>
      </w:r>
      <w:r w:rsidR="00AC5235">
        <w:rPr>
          <w:rFonts w:ascii="Times New Roman" w:hAnsi="Times New Roman" w:cs="Times New Roman"/>
          <w:color w:val="000000"/>
          <w:sz w:val="24"/>
          <w:szCs w:val="24"/>
          <w:lang w:val="es-AR"/>
        </w:rPr>
        <w:t>intermedia,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 w:rsidR="00AC5235">
        <w:rPr>
          <w:rFonts w:ascii="Times New Roman" w:hAnsi="Times New Roman" w:cs="Times New Roman"/>
          <w:color w:val="000000"/>
          <w:sz w:val="24"/>
          <w:szCs w:val="24"/>
          <w:lang w:val="es-AR"/>
        </w:rPr>
        <w:t>pero se realiza antes de la traducción al assembler.</w:t>
      </w:r>
    </w:p>
    <w:p w14:paraId="155254EC" w14:textId="785FEEF6" w:rsidR="00A039BB" w:rsidRDefault="00A039BB" w:rsidP="00AC52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</w:p>
    <w:p w14:paraId="135F3F6B" w14:textId="627281FF" w:rsidR="00A039BB" w:rsidRDefault="00A039BB" w:rsidP="00AC52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A039BB">
        <w:rPr>
          <w:rFonts w:ascii="Times New Roman" w:hAnsi="Times New Roman" w:cs="Times New Roman"/>
          <w:color w:val="000000"/>
          <w:sz w:val="24"/>
          <w:szCs w:val="24"/>
          <w:lang w:val="es-AR"/>
        </w:rPr>
        <w:lastRenderedPageBreak/>
        <w:t>A la traducción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del assembler quedaría algo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:</w:t>
      </w:r>
    </w:p>
    <w:p w14:paraId="5DF1ECCD" w14:textId="77777777" w:rsidR="00A039BB" w:rsidRPr="00A039BB" w:rsidRDefault="00A039BB" w:rsidP="00AC52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</w:p>
    <w:p w14:paraId="2BE7360E" w14:textId="2A0EB748" w:rsidR="00A039BB" w:rsidRDefault="00A039BB" w:rsidP="00AC52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  <w:t xml:space="preserve">MOV R1 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cte</w:t>
      </w:r>
      <w:r w:rsidRPr="0057279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s-AR"/>
        </w:rPr>
        <w:t>z10_20</w:t>
      </w:r>
    </w:p>
    <w:p w14:paraId="4B240D34" w14:textId="161F0433" w:rsidR="00A039BB" w:rsidRDefault="00A039BB" w:rsidP="00AC52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  <w:t>ADD R1, 26</w:t>
      </w:r>
    </w:p>
    <w:p w14:paraId="3EF0E627" w14:textId="2DF8FD35" w:rsidR="00A039BB" w:rsidRPr="00A039BB" w:rsidRDefault="00A039BB" w:rsidP="00AC52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  <w:t>MOV z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  <w:lang w:val="es-AR"/>
        </w:rPr>
        <w:t>11_12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AR"/>
        </w:rPr>
        <w:t>, R1</w:t>
      </w:r>
    </w:p>
    <w:p w14:paraId="74C4658F" w14:textId="5AC0F380" w:rsidR="008C4D74" w:rsidRDefault="008C4D74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s-AR"/>
        </w:rPr>
      </w:pPr>
    </w:p>
    <w:p w14:paraId="7085E3EA" w14:textId="5062357F" w:rsidR="00BB169D" w:rsidRDefault="00BB169D" w:rsidP="00BB1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DE54E4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Ejercicio II</w:t>
      </w:r>
      <w:r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I</w:t>
      </w:r>
    </w:p>
    <w:p w14:paraId="2FB096D9" w14:textId="0708B443" w:rsidR="00BB169D" w:rsidRDefault="00BB169D" w:rsidP="00BB1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</w:p>
    <w:p w14:paraId="40750729" w14:textId="11D8A9C5" w:rsidR="00BB169D" w:rsidRDefault="00BB169D" w:rsidP="003A5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Suponga un lenguaje que tiene las siguientes reglas de promoción numérica para sus tipos de datos.</w:t>
      </w:r>
    </w:p>
    <w:p w14:paraId="54A22446" w14:textId="180877D3" w:rsidR="00BB169D" w:rsidRPr="00BB169D" w:rsidRDefault="00BB169D" w:rsidP="00BB1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169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int </w:t>
      </w:r>
      <w:r w:rsidRPr="00BB169D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→</w:t>
      </w:r>
      <w:r w:rsidRPr="00BB169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long int </w:t>
      </w:r>
      <w:r w:rsidRPr="00BB169D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→</w:t>
      </w:r>
      <w:r w:rsidRPr="00BB169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double</w:t>
      </w:r>
    </w:p>
    <w:p w14:paraId="44F565D4" w14:textId="15698B61" w:rsidR="00BB169D" w:rsidRDefault="00BB169D" w:rsidP="00BB1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169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float </w:t>
      </w:r>
      <w:r w:rsidRPr="00BB169D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→</w:t>
      </w:r>
      <w:r w:rsidRPr="00BB169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double</w:t>
      </w:r>
    </w:p>
    <w:p w14:paraId="7A3CE9A4" w14:textId="640B031E" w:rsidR="00BB169D" w:rsidRDefault="00DC7B08" w:rsidP="00BB1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A039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3840" behindDoc="0" locked="0" layoutInCell="1" allowOverlap="1" wp14:anchorId="5117AD68" wp14:editId="39E26D1C">
            <wp:simplePos x="0" y="0"/>
            <wp:positionH relativeFrom="column">
              <wp:posOffset>4572000</wp:posOffset>
            </wp:positionH>
            <wp:positionV relativeFrom="paragraph">
              <wp:posOffset>6350</wp:posOffset>
            </wp:positionV>
            <wp:extent cx="1285875" cy="158178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69D" w:rsidRPr="00BB169D">
        <w:rPr>
          <w:rFonts w:ascii="Times New Roman" w:hAnsi="Times New Roman" w:cs="Times New Roman"/>
          <w:sz w:val="24"/>
          <w:szCs w:val="24"/>
          <w:lang w:val="es-AR"/>
        </w:rPr>
        <w:t>Suponga también que en una v</w:t>
      </w:r>
      <w:r w:rsidR="00BB169D">
        <w:rPr>
          <w:rFonts w:ascii="Times New Roman" w:hAnsi="Times New Roman" w:cs="Times New Roman"/>
          <w:sz w:val="24"/>
          <w:szCs w:val="24"/>
          <w:lang w:val="es-AR"/>
        </w:rPr>
        <w:t>ersión del compilador se generó el siguiente conjunto de tercetos para la sentencia:</w:t>
      </w:r>
    </w:p>
    <w:p w14:paraId="45C19D26" w14:textId="793AE909" w:rsidR="00BB169D" w:rsidRDefault="00BB169D" w:rsidP="00BB1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</w:p>
    <w:p w14:paraId="64A75AA5" w14:textId="23BEE06B" w:rsidR="00A039BB" w:rsidRPr="00DC7B08" w:rsidRDefault="00A039BB" w:rsidP="00BB169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39BB">
        <w:rPr>
          <w:lang w:val="en-US"/>
        </w:rPr>
        <w:t xml:space="preserve">w= b*c*d+ (2.0*a) </w:t>
      </w:r>
      <w:r>
        <w:rPr>
          <w:lang w:val="en-US"/>
        </w:rPr>
        <w:tab/>
      </w:r>
      <w:r w:rsidRPr="00A039BB">
        <w:rPr>
          <w:lang w:val="en-US"/>
        </w:rPr>
        <w:t>con</w:t>
      </w:r>
      <w:r w:rsidR="00214643">
        <w:rPr>
          <w:lang w:val="en-US"/>
        </w:rPr>
        <w:t>:</w:t>
      </w:r>
      <w:r w:rsidR="00DC7B08">
        <w:rPr>
          <w:lang w:val="en-US"/>
        </w:rPr>
        <w:t xml:space="preserve"> </w:t>
      </w:r>
      <w:r w:rsidRPr="00A039BB">
        <w:rPr>
          <w:lang w:val="en-US"/>
        </w:rPr>
        <w:t>int d;</w:t>
      </w:r>
      <w:r w:rsidR="00DC7B08">
        <w:rPr>
          <w:lang w:val="en-US"/>
        </w:rPr>
        <w:t xml:space="preserve"> </w:t>
      </w:r>
      <w:r w:rsidRPr="00A039BB">
        <w:rPr>
          <w:lang w:val="en-US"/>
        </w:rPr>
        <w:t xml:space="preserve">double w; </w:t>
      </w:r>
      <w:r w:rsidRPr="00DC7B08">
        <w:rPr>
          <w:lang w:val="en-US"/>
        </w:rPr>
        <w:t xml:space="preserve">long </w:t>
      </w:r>
      <w:proofErr w:type="spellStart"/>
      <w:proofErr w:type="gramStart"/>
      <w:r w:rsidRPr="00DC7B08">
        <w:rPr>
          <w:lang w:val="en-US"/>
        </w:rPr>
        <w:t>a,c</w:t>
      </w:r>
      <w:proofErr w:type="spellEnd"/>
      <w:proofErr w:type="gramEnd"/>
      <w:r w:rsidRPr="00DC7B08">
        <w:rPr>
          <w:lang w:val="en-US"/>
        </w:rPr>
        <w:t>;</w:t>
      </w:r>
      <w:r w:rsidR="00DC7B08">
        <w:rPr>
          <w:lang w:val="en-US"/>
        </w:rPr>
        <w:t xml:space="preserve"> </w:t>
      </w:r>
      <w:r w:rsidRPr="00DC7B08">
        <w:rPr>
          <w:lang w:val="en-US"/>
        </w:rPr>
        <w:t>float b</w:t>
      </w:r>
    </w:p>
    <w:p w14:paraId="2E5B289D" w14:textId="68023F1E" w:rsidR="00764011" w:rsidRDefault="00A039BB" w:rsidP="00BB1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764011">
        <w:rPr>
          <w:rFonts w:ascii="Times New Roman" w:hAnsi="Times New Roman" w:cs="Times New Roman"/>
          <w:b/>
          <w:bCs/>
          <w:sz w:val="24"/>
          <w:szCs w:val="24"/>
          <w:lang w:val="es-AR"/>
        </w:rPr>
        <w:t>E</w:t>
      </w:r>
      <w:r w:rsidR="00764011" w:rsidRPr="00764011">
        <w:rPr>
          <w:rFonts w:ascii="Times New Roman" w:hAnsi="Times New Roman" w:cs="Times New Roman"/>
          <w:b/>
          <w:bCs/>
          <w:sz w:val="24"/>
          <w:szCs w:val="24"/>
          <w:lang w:val="es-AR"/>
        </w:rPr>
        <w:t>n otra versión del compilador s</w:t>
      </w:r>
      <w:r w:rsidR="00764011">
        <w:rPr>
          <w:rFonts w:ascii="Times New Roman" w:hAnsi="Times New Roman" w:cs="Times New Roman"/>
          <w:b/>
          <w:bCs/>
          <w:sz w:val="24"/>
          <w:szCs w:val="24"/>
          <w:lang w:val="es-AR"/>
        </w:rPr>
        <w:t>e pide que el mismo genere los tercetos con conversiones. Escribir como quedaría el conjunto de tercetos de la sentencia anterior con conversiones de tipo según la promoción numérica establecida.</w:t>
      </w:r>
    </w:p>
    <w:p w14:paraId="25BCA7B6" w14:textId="77777777" w:rsidR="00DC7B08" w:rsidRDefault="00DC7B08" w:rsidP="00764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35C20F" w14:textId="517AB4A0" w:rsidR="00764011" w:rsidRDefault="00764011" w:rsidP="00764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E54E4">
        <w:rPr>
          <w:rFonts w:ascii="Arial" w:hAnsi="Arial" w:cs="Arial"/>
          <w:b/>
          <w:bCs/>
          <w:sz w:val="24"/>
          <w:szCs w:val="24"/>
        </w:rPr>
        <w:t>Respuesta</w:t>
      </w:r>
      <w:r>
        <w:rPr>
          <w:rFonts w:ascii="Arial" w:hAnsi="Arial" w:cs="Arial"/>
          <w:b/>
          <w:bCs/>
          <w:sz w:val="24"/>
          <w:szCs w:val="24"/>
        </w:rPr>
        <w:t xml:space="preserve"> III</w:t>
      </w:r>
    </w:p>
    <w:p w14:paraId="0050BDEE" w14:textId="4CFD3ED0" w:rsidR="00DC7B08" w:rsidRDefault="00DC7B08" w:rsidP="00764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A5F9C30" w14:textId="5C163C5F" w:rsidR="00DC7B08" w:rsidRPr="00DC7B08" w:rsidRDefault="00DC7B08" w:rsidP="00764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Asumo que 2.0 es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</w:p>
    <w:p w14:paraId="26C432EC" w14:textId="18573F96" w:rsidR="00764011" w:rsidRDefault="00764011" w:rsidP="00764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2279"/>
        <w:gridCol w:w="2279"/>
      </w:tblGrid>
      <w:tr w:rsidR="00BB3E9E" w14:paraId="6C7707F0" w14:textId="77777777" w:rsidTr="00646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68FA2927" w14:textId="3E93F2C8" w:rsidR="00BB3E9E" w:rsidRPr="00646F49" w:rsidRDefault="00BB3E9E" w:rsidP="0076401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25 (</w:t>
            </w:r>
            <w:r w:rsidR="00214643"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CFD, b, _)</w:t>
            </w:r>
          </w:p>
        </w:tc>
        <w:tc>
          <w:tcPr>
            <w:tcW w:w="2279" w:type="dxa"/>
          </w:tcPr>
          <w:p w14:paraId="6009A11F" w14:textId="7B32B62F" w:rsidR="00BB3E9E" w:rsidRPr="00646F49" w:rsidRDefault="00214643" w:rsidP="0076401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6F49">
              <w:rPr>
                <w:rFonts w:ascii="Arial" w:hAnsi="Arial" w:cs="Arial"/>
                <w:sz w:val="24"/>
                <w:szCs w:val="24"/>
              </w:rPr>
              <w:t>Double</w:t>
            </w:r>
            <w:proofErr w:type="spellEnd"/>
          </w:p>
        </w:tc>
      </w:tr>
      <w:tr w:rsidR="00BB3E9E" w14:paraId="73FBF824" w14:textId="77777777" w:rsidTr="00646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2D786EAF" w14:textId="2091E0A3" w:rsidR="00BB3E9E" w:rsidRPr="00646F49" w:rsidRDefault="00BB3E9E" w:rsidP="0076401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26 </w:t>
            </w:r>
            <w:r w:rsidR="00214643"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(CLD, c, _)</w:t>
            </w:r>
          </w:p>
        </w:tc>
        <w:tc>
          <w:tcPr>
            <w:tcW w:w="2279" w:type="dxa"/>
          </w:tcPr>
          <w:p w14:paraId="003B0A04" w14:textId="1FB8E7A0" w:rsidR="00BB3E9E" w:rsidRPr="00646F49" w:rsidRDefault="00BB3E9E" w:rsidP="007640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46F49">
              <w:rPr>
                <w:rFonts w:ascii="Arial" w:hAnsi="Arial" w:cs="Arial"/>
                <w:b/>
                <w:bCs/>
                <w:sz w:val="24"/>
                <w:szCs w:val="24"/>
              </w:rPr>
              <w:t>Double</w:t>
            </w:r>
            <w:proofErr w:type="spellEnd"/>
          </w:p>
        </w:tc>
      </w:tr>
      <w:tr w:rsidR="00BB3E9E" w14:paraId="1AC2263B" w14:textId="77777777" w:rsidTr="00646F4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246B823B" w14:textId="45F2FF4F" w:rsidR="00BB3E9E" w:rsidRPr="00646F49" w:rsidRDefault="00BB3E9E" w:rsidP="0076401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27 (*, </w:t>
            </w:r>
            <w:r w:rsidR="009F37F8"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[2</w:t>
            </w:r>
            <w:r w:rsidR="001203B1"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</w:t>
            </w:r>
            <w:r w:rsidR="009F37F8"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]</w:t>
            </w:r>
            <w:r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, </w:t>
            </w:r>
            <w:r w:rsidR="009F37F8"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[2</w:t>
            </w:r>
            <w:r w:rsidR="001203B1"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6</w:t>
            </w:r>
            <w:r w:rsidR="009F37F8"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]</w:t>
            </w:r>
            <w:r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2279" w:type="dxa"/>
          </w:tcPr>
          <w:p w14:paraId="4B6FCAC1" w14:textId="3031DBC8" w:rsidR="00BB3E9E" w:rsidRPr="00646F49" w:rsidRDefault="009F37F8" w:rsidP="007640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46F49">
              <w:rPr>
                <w:rFonts w:ascii="Arial" w:hAnsi="Arial" w:cs="Arial"/>
                <w:b/>
                <w:bCs/>
                <w:sz w:val="24"/>
                <w:szCs w:val="24"/>
              </w:rPr>
              <w:t>Double</w:t>
            </w:r>
            <w:proofErr w:type="spellEnd"/>
          </w:p>
        </w:tc>
      </w:tr>
      <w:tr w:rsidR="00BB3E9E" w14:paraId="1D6F6EB4" w14:textId="77777777" w:rsidTr="00646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2541704A" w14:textId="4803BA6F" w:rsidR="00BB3E9E" w:rsidRPr="00646F49" w:rsidRDefault="00BB3E9E" w:rsidP="0076401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28 </w:t>
            </w:r>
            <w:r w:rsidR="005433F3"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(CIL, d, _)</w:t>
            </w:r>
          </w:p>
        </w:tc>
        <w:tc>
          <w:tcPr>
            <w:tcW w:w="2279" w:type="dxa"/>
          </w:tcPr>
          <w:p w14:paraId="5A7D8BF7" w14:textId="7F4C216E" w:rsidR="00BB3E9E" w:rsidRPr="00646F49" w:rsidRDefault="005433F3" w:rsidP="007640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6F49">
              <w:rPr>
                <w:rFonts w:ascii="Arial" w:hAnsi="Arial" w:cs="Arial"/>
                <w:b/>
                <w:bCs/>
                <w:sz w:val="24"/>
                <w:szCs w:val="24"/>
              </w:rPr>
              <w:t>Long</w:t>
            </w:r>
          </w:p>
        </w:tc>
      </w:tr>
      <w:tr w:rsidR="00BB3E9E" w14:paraId="2C25EB86" w14:textId="77777777" w:rsidTr="00646F4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56F6BF6A" w14:textId="3C372158" w:rsidR="00BB3E9E" w:rsidRPr="00646F49" w:rsidRDefault="00BB3E9E" w:rsidP="0076401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29 </w:t>
            </w:r>
            <w:r w:rsidR="005433F3"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(CLD, [28], _)</w:t>
            </w:r>
          </w:p>
        </w:tc>
        <w:tc>
          <w:tcPr>
            <w:tcW w:w="2279" w:type="dxa"/>
          </w:tcPr>
          <w:p w14:paraId="531A1F0C" w14:textId="1126B2C4" w:rsidR="00BB3E9E" w:rsidRPr="00646F49" w:rsidRDefault="00BB3E9E" w:rsidP="007640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46F49">
              <w:rPr>
                <w:rFonts w:ascii="Arial" w:hAnsi="Arial" w:cs="Arial"/>
                <w:b/>
                <w:bCs/>
                <w:sz w:val="24"/>
                <w:szCs w:val="24"/>
              </w:rPr>
              <w:t>Double</w:t>
            </w:r>
            <w:proofErr w:type="spellEnd"/>
          </w:p>
        </w:tc>
      </w:tr>
      <w:tr w:rsidR="005433F3" w14:paraId="37806E43" w14:textId="77777777" w:rsidTr="00646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3A049CCA" w14:textId="223AE690" w:rsidR="005433F3" w:rsidRPr="00646F49" w:rsidRDefault="005433F3" w:rsidP="0076401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30 (*, [27], [29])</w:t>
            </w:r>
          </w:p>
        </w:tc>
        <w:tc>
          <w:tcPr>
            <w:tcW w:w="2279" w:type="dxa"/>
          </w:tcPr>
          <w:p w14:paraId="5DFFC048" w14:textId="59BBA8FD" w:rsidR="005433F3" w:rsidRPr="00646F49" w:rsidRDefault="005433F3" w:rsidP="007640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46F49">
              <w:rPr>
                <w:rFonts w:ascii="Arial" w:hAnsi="Arial" w:cs="Arial"/>
                <w:b/>
                <w:bCs/>
                <w:sz w:val="24"/>
                <w:szCs w:val="24"/>
              </w:rPr>
              <w:t>Double</w:t>
            </w:r>
            <w:proofErr w:type="spellEnd"/>
          </w:p>
        </w:tc>
      </w:tr>
      <w:tr w:rsidR="00646F49" w14:paraId="5C10A985" w14:textId="77777777" w:rsidTr="00646F4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502E628F" w14:textId="36433513" w:rsidR="00646F49" w:rsidRPr="00646F49" w:rsidRDefault="00646F49" w:rsidP="0076401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31 (C</w:t>
            </w:r>
            <w:r w:rsidR="00DC7B0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D, 2.0, _)</w:t>
            </w:r>
          </w:p>
        </w:tc>
        <w:tc>
          <w:tcPr>
            <w:tcW w:w="2279" w:type="dxa"/>
          </w:tcPr>
          <w:p w14:paraId="1E87D55A" w14:textId="438B2AB6" w:rsidR="00646F49" w:rsidRPr="00646F49" w:rsidRDefault="00646F49" w:rsidP="007640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Double</w:t>
            </w:r>
            <w:proofErr w:type="spellEnd"/>
          </w:p>
        </w:tc>
      </w:tr>
      <w:tr w:rsidR="005433F3" w14:paraId="7DB39A42" w14:textId="77777777" w:rsidTr="00646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5CD2535C" w14:textId="0990A696" w:rsidR="005433F3" w:rsidRPr="00646F49" w:rsidRDefault="005433F3" w:rsidP="0076401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</w:t>
            </w:r>
            <w:r w:rsid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</w:t>
            </w:r>
            <w:r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="00922EA0"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(CLD, a, _)</w:t>
            </w:r>
          </w:p>
        </w:tc>
        <w:tc>
          <w:tcPr>
            <w:tcW w:w="2279" w:type="dxa"/>
          </w:tcPr>
          <w:p w14:paraId="0BD4CC70" w14:textId="51928C87" w:rsidR="005433F3" w:rsidRPr="00646F49" w:rsidRDefault="00922EA0" w:rsidP="007640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46F49">
              <w:rPr>
                <w:rFonts w:ascii="Arial" w:hAnsi="Arial" w:cs="Arial"/>
                <w:b/>
                <w:bCs/>
                <w:sz w:val="24"/>
                <w:szCs w:val="24"/>
              </w:rPr>
              <w:t>Double</w:t>
            </w:r>
            <w:proofErr w:type="spellEnd"/>
          </w:p>
        </w:tc>
      </w:tr>
      <w:tr w:rsidR="005433F3" w14:paraId="16F90791" w14:textId="77777777" w:rsidTr="00646F4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588C89EA" w14:textId="3FC1778D" w:rsidR="005433F3" w:rsidRPr="00646F49" w:rsidRDefault="00922EA0" w:rsidP="0076401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</w:t>
            </w:r>
            <w:r w:rsid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</w:t>
            </w:r>
            <w:r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(*, </w:t>
            </w:r>
            <w:r w:rsid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[31]</w:t>
            </w:r>
            <w:r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, [3</w:t>
            </w:r>
            <w:r w:rsid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</w:t>
            </w:r>
            <w:r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])</w:t>
            </w:r>
          </w:p>
        </w:tc>
        <w:tc>
          <w:tcPr>
            <w:tcW w:w="2279" w:type="dxa"/>
          </w:tcPr>
          <w:p w14:paraId="2293B0F9" w14:textId="67807613" w:rsidR="005433F3" w:rsidRPr="00646F49" w:rsidRDefault="00922EA0" w:rsidP="007640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46F49">
              <w:rPr>
                <w:rFonts w:ascii="Arial" w:hAnsi="Arial" w:cs="Arial"/>
                <w:b/>
                <w:bCs/>
                <w:sz w:val="24"/>
                <w:szCs w:val="24"/>
              </w:rPr>
              <w:t>Double</w:t>
            </w:r>
            <w:proofErr w:type="spellEnd"/>
          </w:p>
        </w:tc>
      </w:tr>
      <w:tr w:rsidR="005433F3" w14:paraId="0913C6C2" w14:textId="77777777" w:rsidTr="00646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69B3CC64" w14:textId="01DFFD29" w:rsidR="005433F3" w:rsidRPr="00646F49" w:rsidRDefault="00922EA0" w:rsidP="0076401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</w:t>
            </w:r>
            <w:r w:rsid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4</w:t>
            </w:r>
            <w:r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(</w:t>
            </w:r>
            <w:r w:rsidR="00474AB8"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+, [3</w:t>
            </w:r>
            <w:r w:rsid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0</w:t>
            </w:r>
            <w:r w:rsidR="00474AB8"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], [3</w:t>
            </w:r>
            <w:r w:rsid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</w:t>
            </w:r>
            <w:r w:rsidR="00474AB8" w:rsidRPr="00646F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])</w:t>
            </w:r>
          </w:p>
        </w:tc>
        <w:tc>
          <w:tcPr>
            <w:tcW w:w="2279" w:type="dxa"/>
          </w:tcPr>
          <w:p w14:paraId="31B5087F" w14:textId="655D3435" w:rsidR="005433F3" w:rsidRPr="00646F49" w:rsidRDefault="00474AB8" w:rsidP="007640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46F49">
              <w:rPr>
                <w:rFonts w:ascii="Arial" w:hAnsi="Arial" w:cs="Arial"/>
                <w:b/>
                <w:bCs/>
                <w:sz w:val="24"/>
                <w:szCs w:val="24"/>
              </w:rPr>
              <w:t>Double</w:t>
            </w:r>
            <w:proofErr w:type="spellEnd"/>
          </w:p>
        </w:tc>
      </w:tr>
      <w:tr w:rsidR="004A2C3B" w14:paraId="7ACA6D7D" w14:textId="77777777" w:rsidTr="00646F4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4A636F2D" w14:textId="050432B2" w:rsidR="004A2C3B" w:rsidRPr="004A2C3B" w:rsidRDefault="004A2C3B" w:rsidP="0076401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35 (=, w, [34])</w:t>
            </w:r>
          </w:p>
        </w:tc>
        <w:tc>
          <w:tcPr>
            <w:tcW w:w="2279" w:type="dxa"/>
          </w:tcPr>
          <w:p w14:paraId="63ACE497" w14:textId="640865FA" w:rsidR="004A2C3B" w:rsidRPr="00646F49" w:rsidRDefault="004A2C3B" w:rsidP="007640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Double</w:t>
            </w:r>
            <w:proofErr w:type="spellEnd"/>
          </w:p>
        </w:tc>
      </w:tr>
    </w:tbl>
    <w:p w14:paraId="39CC0154" w14:textId="464726FF" w:rsidR="00764011" w:rsidRDefault="00764011" w:rsidP="007640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713DD19" w14:textId="576B99A5" w:rsidR="00897FAB" w:rsidRPr="00764011" w:rsidRDefault="00646F49" w:rsidP="00BB1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897FAB">
        <w:rPr>
          <w:rFonts w:ascii="Times New Roman" w:hAnsi="Times New Roman" w:cs="Times New Roman"/>
          <w:b/>
          <w:bCs/>
          <w:noProof/>
          <w:sz w:val="24"/>
          <w:szCs w:val="24"/>
          <w:lang w:val="es-AR"/>
        </w:rPr>
        <w:drawing>
          <wp:anchor distT="0" distB="0" distL="114300" distR="114300" simplePos="0" relativeHeight="251684864" behindDoc="0" locked="0" layoutInCell="1" allowOverlap="1" wp14:anchorId="48DE9607" wp14:editId="089DAC80">
            <wp:simplePos x="0" y="0"/>
            <wp:positionH relativeFrom="margin">
              <wp:posOffset>495300</wp:posOffset>
            </wp:positionH>
            <wp:positionV relativeFrom="paragraph">
              <wp:posOffset>335280</wp:posOffset>
            </wp:positionV>
            <wp:extent cx="5305425" cy="1776095"/>
            <wp:effectExtent l="19050" t="19050" r="28575" b="1460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0"/>
                    <a:stretch/>
                  </pic:blipFill>
                  <pic:spPr bwMode="auto">
                    <a:xfrm>
                      <a:off x="0" y="0"/>
                      <a:ext cx="5305425" cy="177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A53">
        <w:rPr>
          <w:rFonts w:ascii="Times New Roman" w:hAnsi="Times New Roman" w:cs="Times New Roman"/>
          <w:b/>
          <w:bCs/>
          <w:sz w:val="24"/>
          <w:szCs w:val="24"/>
          <w:lang w:val="es-AR"/>
        </w:rPr>
        <w:t>Tabla de conversiones ampliada</w:t>
      </w:r>
    </w:p>
    <w:sectPr w:rsidR="00897FAB" w:rsidRPr="00764011" w:rsidSect="00C37285">
      <w:headerReference w:type="default" r:id="rId21"/>
      <w:footerReference w:type="even" r:id="rId22"/>
      <w:footerReference w:type="default" r:id="rId23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DE314" w14:textId="77777777" w:rsidR="007D6810" w:rsidRDefault="007D6810">
      <w:pPr>
        <w:spacing w:after="0" w:line="240" w:lineRule="auto"/>
      </w:pPr>
      <w:r>
        <w:separator/>
      </w:r>
    </w:p>
  </w:endnote>
  <w:endnote w:type="continuationSeparator" w:id="0">
    <w:p w14:paraId="45EEEB5B" w14:textId="77777777" w:rsidR="007D6810" w:rsidRDefault="007D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057C" w14:textId="77777777" w:rsidR="00B32C56" w:rsidRDefault="00B32C56">
    <w:pPr>
      <w:jc w:val="right"/>
    </w:pPr>
  </w:p>
  <w:p w14:paraId="0FE76CB2" w14:textId="77777777" w:rsidR="00B32C56" w:rsidRDefault="00B32C56" w:rsidP="009823B0">
    <w:pPr>
      <w:jc w:val="right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>
      <w:rPr>
        <w:noProof/>
        <w:lang w:bidi="es-ES"/>
      </w:rPr>
      <w:t>2</w:t>
    </w:r>
    <w:r>
      <w:rPr>
        <w:noProof/>
        <w:lang w:bidi="es-ES"/>
      </w:rPr>
      <w:fldChar w:fldCharType="end"/>
    </w:r>
    <w:r>
      <w:rPr>
        <w:lang w:bidi="es-ES"/>
      </w:rPr>
      <w:t xml:space="preserve"> </w:t>
    </w:r>
    <w:r>
      <w:rPr>
        <w:color w:val="272063" w:themeColor="accent3"/>
        <w:lang w:bidi="es-ES"/>
      </w:rPr>
      <w:sym w:font="Wingdings 2" w:char="F097"/>
    </w:r>
  </w:p>
  <w:p w14:paraId="3C41ABE0" w14:textId="77777777" w:rsidR="00B32C56" w:rsidRDefault="00B32C5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D962E" w14:textId="77777777" w:rsidR="00B32C56" w:rsidRPr="005D120C" w:rsidRDefault="00B32C56">
        <w:pPr>
          <w:pStyle w:val="Piedepgina"/>
          <w:jc w:val="center"/>
          <w:rPr>
            <w:color w:val="3F1D5A" w:themeColor="accent1"/>
          </w:rPr>
        </w:pPr>
        <w:r w:rsidRPr="005D120C">
          <w:rPr>
            <w:color w:val="3F1D5A" w:themeColor="accent1"/>
            <w:lang w:bidi="es-ES"/>
          </w:rPr>
          <w:fldChar w:fldCharType="begin"/>
        </w:r>
        <w:r w:rsidRPr="005D120C">
          <w:rPr>
            <w:color w:val="3F1D5A" w:themeColor="accent1"/>
            <w:lang w:bidi="es-ES"/>
          </w:rPr>
          <w:instrText xml:space="preserve"> PAGE   \* MERGEFORMAT </w:instrText>
        </w:r>
        <w:r w:rsidRPr="005D120C">
          <w:rPr>
            <w:color w:val="3F1D5A" w:themeColor="accent1"/>
            <w:lang w:bidi="es-ES"/>
          </w:rPr>
          <w:fldChar w:fldCharType="separate"/>
        </w:r>
        <w:r>
          <w:rPr>
            <w:noProof/>
            <w:color w:val="3F1D5A" w:themeColor="accent1"/>
            <w:lang w:bidi="es-ES"/>
          </w:rPr>
          <w:t>1</w:t>
        </w:r>
        <w:r w:rsidRPr="005D120C">
          <w:rPr>
            <w:noProof/>
            <w:color w:val="3F1D5A" w:themeColor="accent1"/>
            <w:lang w:bidi="es-ES"/>
          </w:rPr>
          <w:fldChar w:fldCharType="end"/>
        </w:r>
      </w:p>
    </w:sdtContent>
  </w:sdt>
  <w:p w14:paraId="5BB732E2" w14:textId="77777777" w:rsidR="00B32C56" w:rsidRDefault="00B32C56" w:rsidP="005D12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3CB45" w14:textId="77777777" w:rsidR="007D6810" w:rsidRDefault="007D6810">
      <w:pPr>
        <w:spacing w:after="0" w:line="240" w:lineRule="auto"/>
      </w:pPr>
      <w:r>
        <w:separator/>
      </w:r>
    </w:p>
  </w:footnote>
  <w:footnote w:type="continuationSeparator" w:id="0">
    <w:p w14:paraId="364BAF7A" w14:textId="77777777" w:rsidR="007D6810" w:rsidRDefault="007D6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ítulo"/>
      <w:tag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7713C73A" w14:textId="77777777" w:rsidR="00B32C56" w:rsidRDefault="00B32C56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Facundo Mediotte</w:t>
        </w:r>
      </w:p>
    </w:sdtContent>
  </w:sdt>
  <w:p w14:paraId="4CCEEA84" w14:textId="77777777" w:rsidR="00B32C56" w:rsidRPr="005D120C" w:rsidRDefault="00B32C56">
    <w:pPr>
      <w:jc w:val="center"/>
      <w:rPr>
        <w:color w:val="F3642C" w:themeColor="text2"/>
      </w:rPr>
    </w:pPr>
    <w:r w:rsidRPr="005D120C">
      <w:rPr>
        <w:color w:val="F3642C" w:themeColor="text2"/>
        <w:lang w:bidi="es-ES"/>
      </w:rPr>
      <w:sym w:font="Symbol" w:char="F0B7"/>
    </w:r>
    <w:r w:rsidRPr="005D120C">
      <w:rPr>
        <w:color w:val="F3642C" w:themeColor="text2"/>
        <w:lang w:bidi="es-ES"/>
      </w:rPr>
      <w:t xml:space="preserve"> </w:t>
    </w:r>
    <w:r w:rsidRPr="005D120C">
      <w:rPr>
        <w:color w:val="F3642C" w:themeColor="text2"/>
        <w:lang w:bidi="es-ES"/>
      </w:rPr>
      <w:sym w:font="Symbol" w:char="F0B7"/>
    </w:r>
    <w:r w:rsidRPr="005D120C">
      <w:rPr>
        <w:color w:val="F3642C" w:themeColor="text2"/>
        <w:lang w:bidi="es-ES"/>
      </w:rPr>
      <w:t xml:space="preserve"> </w:t>
    </w:r>
    <w:r w:rsidRPr="005D120C">
      <w:rPr>
        <w:color w:val="F3642C" w:themeColor="text2"/>
        <w:lang w:bidi="es-ES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E8ECC5"/>
    <w:multiLevelType w:val="hybridMultilevel"/>
    <w:tmpl w:val="66E1D78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7484B"/>
    <w:multiLevelType w:val="hybridMultilevel"/>
    <w:tmpl w:val="C060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4749D"/>
    <w:multiLevelType w:val="hybridMultilevel"/>
    <w:tmpl w:val="773E14A2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2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CF1D02"/>
    <w:multiLevelType w:val="hybridMultilevel"/>
    <w:tmpl w:val="1AA20EBC"/>
    <w:lvl w:ilvl="0" w:tplc="2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C22D50"/>
    <w:multiLevelType w:val="hybridMultilevel"/>
    <w:tmpl w:val="BA445AD0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AB775B"/>
    <w:multiLevelType w:val="hybridMultilevel"/>
    <w:tmpl w:val="645CBB3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29E6345"/>
    <w:multiLevelType w:val="multilevel"/>
    <w:tmpl w:val="51D249F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6FF3DDA"/>
    <w:multiLevelType w:val="hybridMultilevel"/>
    <w:tmpl w:val="1996140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1A7515"/>
    <w:multiLevelType w:val="hybridMultilevel"/>
    <w:tmpl w:val="D20824A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7A0842"/>
    <w:multiLevelType w:val="hybridMultilevel"/>
    <w:tmpl w:val="E592BE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56942"/>
    <w:multiLevelType w:val="hybridMultilevel"/>
    <w:tmpl w:val="A20E6F8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E091C5F"/>
    <w:multiLevelType w:val="hybridMultilevel"/>
    <w:tmpl w:val="55E248D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F0154F8"/>
    <w:multiLevelType w:val="hybridMultilevel"/>
    <w:tmpl w:val="09185CF0"/>
    <w:lvl w:ilvl="0" w:tplc="1F7ACB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401190"/>
    <w:multiLevelType w:val="hybridMultilevel"/>
    <w:tmpl w:val="A62C6CC2"/>
    <w:lvl w:ilvl="0" w:tplc="1BDC3CBE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B3706C"/>
    <w:multiLevelType w:val="hybridMultilevel"/>
    <w:tmpl w:val="D0E0AEEC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5555D5B"/>
    <w:multiLevelType w:val="hybridMultilevel"/>
    <w:tmpl w:val="6F989E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C30E2"/>
    <w:multiLevelType w:val="multilevel"/>
    <w:tmpl w:val="D2E2CA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1332F88"/>
    <w:multiLevelType w:val="multilevel"/>
    <w:tmpl w:val="6CE06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1E97619"/>
    <w:multiLevelType w:val="hybridMultilevel"/>
    <w:tmpl w:val="D8223BB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67F50A1"/>
    <w:multiLevelType w:val="hybridMultilevel"/>
    <w:tmpl w:val="562A19BA"/>
    <w:lvl w:ilvl="0" w:tplc="32E0153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AD4FF5"/>
    <w:multiLevelType w:val="hybridMultilevel"/>
    <w:tmpl w:val="7FAC7EE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D6E5A60"/>
    <w:multiLevelType w:val="hybridMultilevel"/>
    <w:tmpl w:val="D13A224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5A87894"/>
    <w:multiLevelType w:val="hybridMultilevel"/>
    <w:tmpl w:val="607E2E1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53D25"/>
    <w:multiLevelType w:val="hybridMultilevel"/>
    <w:tmpl w:val="DC9004B6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F0770B2"/>
    <w:multiLevelType w:val="hybridMultilevel"/>
    <w:tmpl w:val="5952F8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F0194"/>
    <w:multiLevelType w:val="hybridMultilevel"/>
    <w:tmpl w:val="50CE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13"/>
  </w:num>
  <w:num w:numId="5">
    <w:abstractNumId w:val="22"/>
  </w:num>
  <w:num w:numId="6">
    <w:abstractNumId w:val="19"/>
  </w:num>
  <w:num w:numId="7">
    <w:abstractNumId w:val="12"/>
  </w:num>
  <w:num w:numId="8">
    <w:abstractNumId w:val="9"/>
  </w:num>
  <w:num w:numId="9">
    <w:abstractNumId w:val="8"/>
  </w:num>
  <w:num w:numId="10">
    <w:abstractNumId w:val="21"/>
  </w:num>
  <w:num w:numId="11">
    <w:abstractNumId w:val="7"/>
  </w:num>
  <w:num w:numId="12">
    <w:abstractNumId w:val="11"/>
  </w:num>
  <w:num w:numId="13">
    <w:abstractNumId w:val="23"/>
  </w:num>
  <w:num w:numId="14">
    <w:abstractNumId w:val="5"/>
  </w:num>
  <w:num w:numId="15">
    <w:abstractNumId w:val="18"/>
  </w:num>
  <w:num w:numId="16">
    <w:abstractNumId w:val="10"/>
  </w:num>
  <w:num w:numId="17">
    <w:abstractNumId w:val="20"/>
  </w:num>
  <w:num w:numId="18">
    <w:abstractNumId w:val="16"/>
  </w:num>
  <w:num w:numId="19">
    <w:abstractNumId w:val="14"/>
  </w:num>
  <w:num w:numId="20">
    <w:abstractNumId w:val="2"/>
  </w:num>
  <w:num w:numId="21">
    <w:abstractNumId w:val="4"/>
  </w:num>
  <w:num w:numId="22">
    <w:abstractNumId w:val="3"/>
  </w:num>
  <w:num w:numId="23">
    <w:abstractNumId w:val="0"/>
  </w:num>
  <w:num w:numId="24">
    <w:abstractNumId w:val="24"/>
  </w:num>
  <w:num w:numId="25">
    <w:abstractNumId w:val="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BD"/>
    <w:rsid w:val="00020E8B"/>
    <w:rsid w:val="00022FC8"/>
    <w:rsid w:val="000304B0"/>
    <w:rsid w:val="00056BFA"/>
    <w:rsid w:val="00061795"/>
    <w:rsid w:val="000832B1"/>
    <w:rsid w:val="00092A93"/>
    <w:rsid w:val="000B0113"/>
    <w:rsid w:val="000B4829"/>
    <w:rsid w:val="000B5413"/>
    <w:rsid w:val="000D3DEF"/>
    <w:rsid w:val="000E3138"/>
    <w:rsid w:val="000F7710"/>
    <w:rsid w:val="0010274D"/>
    <w:rsid w:val="00117D8F"/>
    <w:rsid w:val="001203B1"/>
    <w:rsid w:val="00122C9B"/>
    <w:rsid w:val="0012501E"/>
    <w:rsid w:val="00136B3A"/>
    <w:rsid w:val="00157BAD"/>
    <w:rsid w:val="00172D10"/>
    <w:rsid w:val="001839AA"/>
    <w:rsid w:val="00183DA9"/>
    <w:rsid w:val="001922E9"/>
    <w:rsid w:val="001A2155"/>
    <w:rsid w:val="001B2A53"/>
    <w:rsid w:val="001C62C8"/>
    <w:rsid w:val="001D5D1E"/>
    <w:rsid w:val="001E7A8B"/>
    <w:rsid w:val="00214643"/>
    <w:rsid w:val="0022351F"/>
    <w:rsid w:val="00234A7A"/>
    <w:rsid w:val="002463AE"/>
    <w:rsid w:val="00250B83"/>
    <w:rsid w:val="00260E5B"/>
    <w:rsid w:val="002764CB"/>
    <w:rsid w:val="002A28CB"/>
    <w:rsid w:val="002A2E02"/>
    <w:rsid w:val="002A2EF4"/>
    <w:rsid w:val="002A72F2"/>
    <w:rsid w:val="002F3370"/>
    <w:rsid w:val="002F33ED"/>
    <w:rsid w:val="0031370E"/>
    <w:rsid w:val="00324DD7"/>
    <w:rsid w:val="003265FB"/>
    <w:rsid w:val="00374C02"/>
    <w:rsid w:val="003A57D4"/>
    <w:rsid w:val="003C08A4"/>
    <w:rsid w:val="003E518E"/>
    <w:rsid w:val="003F17C8"/>
    <w:rsid w:val="003F2E4A"/>
    <w:rsid w:val="004006A1"/>
    <w:rsid w:val="00406C0F"/>
    <w:rsid w:val="00426F60"/>
    <w:rsid w:val="00442320"/>
    <w:rsid w:val="00446206"/>
    <w:rsid w:val="0047152A"/>
    <w:rsid w:val="00474AB8"/>
    <w:rsid w:val="0049741B"/>
    <w:rsid w:val="004A2C3B"/>
    <w:rsid w:val="004A59C5"/>
    <w:rsid w:val="004A7E44"/>
    <w:rsid w:val="004D3750"/>
    <w:rsid w:val="004E5282"/>
    <w:rsid w:val="004F53E9"/>
    <w:rsid w:val="00513A58"/>
    <w:rsid w:val="005314A8"/>
    <w:rsid w:val="00536B73"/>
    <w:rsid w:val="005372F5"/>
    <w:rsid w:val="00537C6B"/>
    <w:rsid w:val="005433F3"/>
    <w:rsid w:val="00560AFB"/>
    <w:rsid w:val="00564EE2"/>
    <w:rsid w:val="00567C81"/>
    <w:rsid w:val="005700C9"/>
    <w:rsid w:val="00572796"/>
    <w:rsid w:val="005750EB"/>
    <w:rsid w:val="0059258C"/>
    <w:rsid w:val="005D120C"/>
    <w:rsid w:val="005E38B5"/>
    <w:rsid w:val="005F6D7C"/>
    <w:rsid w:val="00634A98"/>
    <w:rsid w:val="00646F49"/>
    <w:rsid w:val="00654102"/>
    <w:rsid w:val="00680F5B"/>
    <w:rsid w:val="0068620C"/>
    <w:rsid w:val="00695747"/>
    <w:rsid w:val="006B239D"/>
    <w:rsid w:val="006B56ED"/>
    <w:rsid w:val="006F35EE"/>
    <w:rsid w:val="007061F9"/>
    <w:rsid w:val="00720E54"/>
    <w:rsid w:val="00732598"/>
    <w:rsid w:val="00734B53"/>
    <w:rsid w:val="00763D3D"/>
    <w:rsid w:val="00764011"/>
    <w:rsid w:val="00772620"/>
    <w:rsid w:val="007D06EE"/>
    <w:rsid w:val="007D3A38"/>
    <w:rsid w:val="007D6810"/>
    <w:rsid w:val="00803EBC"/>
    <w:rsid w:val="00897FAB"/>
    <w:rsid w:val="008A25CD"/>
    <w:rsid w:val="008A7A9E"/>
    <w:rsid w:val="008C4D74"/>
    <w:rsid w:val="008E3639"/>
    <w:rsid w:val="008F004C"/>
    <w:rsid w:val="008F29D3"/>
    <w:rsid w:val="00901939"/>
    <w:rsid w:val="009229A6"/>
    <w:rsid w:val="00922EA0"/>
    <w:rsid w:val="00941361"/>
    <w:rsid w:val="00944287"/>
    <w:rsid w:val="00944EF1"/>
    <w:rsid w:val="0096164A"/>
    <w:rsid w:val="00966E65"/>
    <w:rsid w:val="00976FEE"/>
    <w:rsid w:val="00977EBF"/>
    <w:rsid w:val="009823B0"/>
    <w:rsid w:val="00983DA5"/>
    <w:rsid w:val="009909CF"/>
    <w:rsid w:val="009A005A"/>
    <w:rsid w:val="009A02F7"/>
    <w:rsid w:val="009F225C"/>
    <w:rsid w:val="009F37F8"/>
    <w:rsid w:val="009F75BD"/>
    <w:rsid w:val="00A039BB"/>
    <w:rsid w:val="00A272E4"/>
    <w:rsid w:val="00A371DA"/>
    <w:rsid w:val="00A40F1A"/>
    <w:rsid w:val="00A64C16"/>
    <w:rsid w:val="00AC2F7B"/>
    <w:rsid w:val="00AC5235"/>
    <w:rsid w:val="00AE3767"/>
    <w:rsid w:val="00AF7C11"/>
    <w:rsid w:val="00B0185C"/>
    <w:rsid w:val="00B31012"/>
    <w:rsid w:val="00B32C56"/>
    <w:rsid w:val="00B4502C"/>
    <w:rsid w:val="00B62720"/>
    <w:rsid w:val="00B67A18"/>
    <w:rsid w:val="00B76B9C"/>
    <w:rsid w:val="00B82ECE"/>
    <w:rsid w:val="00B8797E"/>
    <w:rsid w:val="00B903A7"/>
    <w:rsid w:val="00B9785E"/>
    <w:rsid w:val="00BB169D"/>
    <w:rsid w:val="00BB3E9E"/>
    <w:rsid w:val="00C05C9F"/>
    <w:rsid w:val="00C229E5"/>
    <w:rsid w:val="00C318CC"/>
    <w:rsid w:val="00C37285"/>
    <w:rsid w:val="00C5185A"/>
    <w:rsid w:val="00C648D3"/>
    <w:rsid w:val="00C70A1B"/>
    <w:rsid w:val="00C850BB"/>
    <w:rsid w:val="00CA38B0"/>
    <w:rsid w:val="00CC434B"/>
    <w:rsid w:val="00CC5A32"/>
    <w:rsid w:val="00CF112A"/>
    <w:rsid w:val="00D232E2"/>
    <w:rsid w:val="00D26A34"/>
    <w:rsid w:val="00D32976"/>
    <w:rsid w:val="00D5167D"/>
    <w:rsid w:val="00D52B8C"/>
    <w:rsid w:val="00D8596B"/>
    <w:rsid w:val="00DA07C5"/>
    <w:rsid w:val="00DB5E91"/>
    <w:rsid w:val="00DC7B08"/>
    <w:rsid w:val="00DE54E4"/>
    <w:rsid w:val="00DE761E"/>
    <w:rsid w:val="00E04AAF"/>
    <w:rsid w:val="00E16289"/>
    <w:rsid w:val="00E67D43"/>
    <w:rsid w:val="00E81A54"/>
    <w:rsid w:val="00EA3319"/>
    <w:rsid w:val="00EC2BD8"/>
    <w:rsid w:val="00EC7241"/>
    <w:rsid w:val="00EC7A32"/>
    <w:rsid w:val="00F54B39"/>
    <w:rsid w:val="00F60D08"/>
    <w:rsid w:val="00F7024B"/>
    <w:rsid w:val="00F86145"/>
    <w:rsid w:val="00FB4DC0"/>
    <w:rsid w:val="00FD2FA9"/>
    <w:rsid w:val="00FD353D"/>
    <w:rsid w:val="00F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EB295"/>
  <w15:docId w15:val="{131AB0B9-FCB9-4A72-A4CE-6CEAE6E1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011"/>
  </w:style>
  <w:style w:type="paragraph" w:styleId="Ttulo1">
    <w:name w:val="heading 1"/>
    <w:basedOn w:val="Normal"/>
    <w:next w:val="Normal"/>
    <w:link w:val="Ttulo1Car"/>
    <w:uiPriority w:val="9"/>
    <w:qFormat/>
    <w:rsid w:val="00056BFA"/>
    <w:pPr>
      <w:keepNext/>
      <w:keepLines/>
      <w:shd w:val="clear" w:color="auto" w:fill="3F1D5A" w:themeFill="accent1"/>
      <w:spacing w:before="360" w:after="0" w:line="228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BFA"/>
    <w:rPr>
      <w:rFonts w:asciiTheme="majorHAnsi" w:eastAsiaTheme="majorEastAsia" w:hAnsiTheme="majorHAnsi" w:cstheme="majorBidi"/>
      <w:bCs/>
      <w:color w:val="FFFFFF" w:themeColor="background1"/>
      <w:sz w:val="24"/>
      <w:szCs w:val="32"/>
      <w:shd w:val="clear" w:color="auto" w:fill="3F1D5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stilo1">
    <w:name w:val="Estilo 1"/>
    <w:basedOn w:val="Ttulo"/>
    <w:link w:val="Carcterdeestilo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cterdeestilo1">
    <w:name w:val="Carácter de estilo 1"/>
    <w:basedOn w:val="TtuloCar"/>
    <w:link w:val="Estilo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customStyle="1" w:styleId="Default">
    <w:name w:val="Default"/>
    <w:rsid w:val="002A28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semiHidden/>
    <w:unhideWhenUsed/>
    <w:rsid w:val="00020E8B"/>
    <w:rPr>
      <w:color w:val="0000FF"/>
      <w:u w:val="single"/>
    </w:rPr>
  </w:style>
  <w:style w:type="table" w:styleId="Tabladecuadrcula4">
    <w:name w:val="Grid Table 4"/>
    <w:basedOn w:val="Tablanormal"/>
    <w:uiPriority w:val="49"/>
    <w:rsid w:val="006B23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BB3E9E"/>
    <w:pPr>
      <w:spacing w:after="0" w:line="240" w:lineRule="auto"/>
    </w:pPr>
    <w:rPr>
      <w:color w:val="183248" w:themeColor="accent5" w:themeShade="BF"/>
    </w:rPr>
    <w:tblPr>
      <w:tblStyleRowBandSize w:val="1"/>
      <w:tblStyleColBandSize w:val="1"/>
      <w:tblBorders>
        <w:top w:val="single" w:sz="4" w:space="0" w:color="5492C5" w:themeColor="accent5" w:themeTint="99"/>
        <w:left w:val="single" w:sz="4" w:space="0" w:color="5492C5" w:themeColor="accent5" w:themeTint="99"/>
        <w:bottom w:val="single" w:sz="4" w:space="0" w:color="5492C5" w:themeColor="accent5" w:themeTint="99"/>
        <w:right w:val="single" w:sz="4" w:space="0" w:color="5492C5" w:themeColor="accent5" w:themeTint="99"/>
        <w:insideH w:val="single" w:sz="4" w:space="0" w:color="5492C5" w:themeColor="accent5" w:themeTint="99"/>
        <w:insideV w:val="single" w:sz="4" w:space="0" w:color="5492C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492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92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AEB" w:themeFill="accent5" w:themeFillTint="33"/>
      </w:tcPr>
    </w:tblStylePr>
    <w:tblStylePr w:type="band1Horz">
      <w:tblPr/>
      <w:tcPr>
        <w:shd w:val="clear" w:color="auto" w:fill="C6DAEB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0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mediotte\AppData\Roaming\Microsoft\Templates\Informe%20(dise&#241;o%20Ejecutiv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Ejecutivo)</Template>
  <TotalTime>6892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Facundo Mediotte</vt:lpstr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Facundo Mediotte</dc:title>
  <dc:creator>Mediotte, Facundo Gabriel</dc:creator>
  <cp:lastModifiedBy>MEDIOTTE FACUNDO GABRIEL</cp:lastModifiedBy>
  <cp:revision>55</cp:revision>
  <cp:lastPrinted>2020-11-30T04:51:00Z</cp:lastPrinted>
  <dcterms:created xsi:type="dcterms:W3CDTF">2020-04-21T03:13:00Z</dcterms:created>
  <dcterms:modified xsi:type="dcterms:W3CDTF">2020-12-01T00:39:00Z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